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5B6ECB" w14:textId="2CD718AF" w:rsidR="007310D5" w:rsidRDefault="00AF162D" w:rsidP="006F1207">
      <w:pPr>
        <w:pStyle w:val="ChapterNumberPACKT"/>
      </w:pPr>
      <w:r>
        <w:t>2</w:t>
      </w:r>
    </w:p>
    <w:p w14:paraId="26B6428E" w14:textId="19D64FF1" w:rsidR="006F1207" w:rsidRDefault="00AF162D" w:rsidP="00790BC7">
      <w:pPr>
        <w:pStyle w:val="ChapterTitlePACKT"/>
      </w:pPr>
      <w:r>
        <w:rPr>
          <w:rStyle w:val="BoldPACKT"/>
        </w:rPr>
        <w:t xml:space="preserve">Building the Social Network: </w:t>
      </w:r>
      <w:proofErr w:type="spellStart"/>
      <w:r>
        <w:rPr>
          <w:rStyle w:val="BoldPACKT"/>
        </w:rPr>
        <w:t>BuddyPress</w:t>
      </w:r>
      <w:proofErr w:type="spellEnd"/>
      <w:r>
        <w:rPr>
          <w:rStyle w:val="BoldPACKT"/>
        </w:rPr>
        <w:t xml:space="preserve"> &amp; WP Symposium</w:t>
      </w:r>
    </w:p>
    <w:p w14:paraId="563E6E7E" w14:textId="2B0B9D9A" w:rsidR="00AE5A7F" w:rsidRDefault="00AF162D" w:rsidP="003C1F5C">
      <w:pPr>
        <w:pStyle w:val="Heading1"/>
      </w:pPr>
      <w:r>
        <w:t>User-Generated Content using TDO Mini Forms</w:t>
      </w:r>
    </w:p>
    <w:p w14:paraId="115024AA" w14:textId="55F947B0" w:rsidR="00AE5A7F" w:rsidRPr="00AE5A7F" w:rsidRDefault="00AF162D" w:rsidP="00AE5A7F">
      <w:r>
        <w:rPr>
          <w:lang w:val="en-GB"/>
        </w:rPr>
        <w:t xml:space="preserve">The tutorial in Chapter 2 of the book taught you how to create a </w:t>
      </w:r>
      <w:r w:rsidRPr="0097385A">
        <w:rPr>
          <w:rStyle w:val="KeyWordPACKT"/>
        </w:rPr>
        <w:t>user-</w:t>
      </w:r>
      <w:r w:rsidR="00E25C08" w:rsidRPr="0097385A">
        <w:rPr>
          <w:rStyle w:val="KeyWordPACKT"/>
        </w:rPr>
        <w:t>generated content (UGC)</w:t>
      </w:r>
      <w:r w:rsidR="00E25C08">
        <w:rPr>
          <w:lang w:val="en-GB"/>
        </w:rPr>
        <w:t xml:space="preserve"> submission</w:t>
      </w:r>
      <w:r>
        <w:rPr>
          <w:lang w:val="en-GB"/>
        </w:rPr>
        <w:t xml:space="preserve"> form</w:t>
      </w:r>
      <w:r w:rsidR="00E25C08">
        <w:rPr>
          <w:lang w:val="en-GB"/>
        </w:rPr>
        <w:t>,</w:t>
      </w:r>
      <w:r>
        <w:rPr>
          <w:lang w:val="en-GB"/>
        </w:rPr>
        <w:t xml:space="preserve"> using a commercial plugin called Gravity Forms</w:t>
      </w:r>
      <w:r w:rsidR="00AB759B">
        <w:rPr>
          <w:lang w:val="en-GB"/>
        </w:rPr>
        <w:t>.</w:t>
      </w:r>
      <w:r>
        <w:rPr>
          <w:lang w:val="en-GB"/>
        </w:rPr>
        <w:t xml:space="preserve"> Virtually every aspect of this plugin is superior to the free alternative, TDO Mini Forms, which is no longer supported by its developer. </w:t>
      </w:r>
      <w:r w:rsidR="009B3953">
        <w:rPr>
          <w:lang w:val="en-GB"/>
        </w:rPr>
        <w:t xml:space="preserve">Gravity Forms </w:t>
      </w:r>
      <w:r w:rsidR="008A3CA1">
        <w:rPr>
          <w:lang w:val="en-GB"/>
        </w:rPr>
        <w:t xml:space="preserve">also supports </w:t>
      </w:r>
      <w:r w:rsidR="0056535D">
        <w:rPr>
          <w:lang w:val="en-GB"/>
        </w:rPr>
        <w:t>third-party integration for Campa</w:t>
      </w:r>
      <w:bookmarkStart w:id="0" w:name="_GoBack"/>
      <w:bookmarkEnd w:id="0"/>
      <w:r w:rsidR="0056535D">
        <w:rPr>
          <w:lang w:val="en-GB"/>
        </w:rPr>
        <w:t xml:space="preserve">ign Monitor, </w:t>
      </w:r>
      <w:proofErr w:type="spellStart"/>
      <w:r w:rsidR="0056535D">
        <w:rPr>
          <w:lang w:val="en-GB"/>
        </w:rPr>
        <w:t>MailChimp</w:t>
      </w:r>
      <w:proofErr w:type="spellEnd"/>
      <w:r w:rsidR="0056535D">
        <w:rPr>
          <w:lang w:val="en-GB"/>
        </w:rPr>
        <w:t xml:space="preserve">, </w:t>
      </w:r>
      <w:proofErr w:type="spellStart"/>
      <w:r w:rsidR="0056535D">
        <w:rPr>
          <w:lang w:val="en-GB"/>
        </w:rPr>
        <w:t>Freshbooks</w:t>
      </w:r>
      <w:proofErr w:type="spellEnd"/>
      <w:r w:rsidR="0056535D">
        <w:rPr>
          <w:lang w:val="en-GB"/>
        </w:rPr>
        <w:t xml:space="preserve"> and PayPal, to name a few services. </w:t>
      </w:r>
      <w:r w:rsidR="00E25C08">
        <w:rPr>
          <w:lang w:val="en-GB"/>
        </w:rPr>
        <w:t xml:space="preserve">Nevertheless, if you want to test UGC on your site using TDO Mini Forms, look no further. </w:t>
      </w:r>
    </w:p>
    <w:p w14:paraId="5F64EB10" w14:textId="7584C288" w:rsidR="001E4A22" w:rsidRPr="00433C73" w:rsidRDefault="008E389B" w:rsidP="00433C73">
      <w:pPr>
        <w:pStyle w:val="TFAPackt"/>
      </w:pPr>
      <w:r>
        <w:t xml:space="preserve">How to </w:t>
      </w:r>
      <w:r w:rsidR="00E943D6">
        <w:t xml:space="preserve">Get Your Users To Create Original </w:t>
      </w:r>
      <w:proofErr w:type="gramStart"/>
      <w:r w:rsidR="00E943D6">
        <w:t>Content  For</w:t>
      </w:r>
      <w:proofErr w:type="gramEnd"/>
      <w:r w:rsidR="00E943D6">
        <w:t xml:space="preserve"> You</w:t>
      </w:r>
    </w:p>
    <w:p w14:paraId="004B28D9" w14:textId="13C6B74C" w:rsidR="00FF0EFE" w:rsidRDefault="00E943D6" w:rsidP="00FF0EFE">
      <w:pPr>
        <w:pStyle w:val="NormalPACKT"/>
        <w:rPr>
          <w:rFonts w:ascii="Calibri" w:hAnsi="Calibri"/>
          <w:sz w:val="20"/>
          <w:lang w:val="en-GB"/>
        </w:rPr>
      </w:pPr>
      <w:r>
        <w:rPr>
          <w:rFonts w:ascii="Calibri" w:hAnsi="Calibri"/>
          <w:sz w:val="20"/>
          <w:lang w:val="en-GB"/>
        </w:rPr>
        <w:t>Since some of the functionality in Gravity Forms is absent in TDO Mini Forms, we’ll circumvent those roadblocks by creating a slightly different setup for your UGC submission form</w:t>
      </w:r>
      <w:r w:rsidR="00CE04A6">
        <w:rPr>
          <w:rFonts w:ascii="Calibri" w:hAnsi="Calibri"/>
          <w:sz w:val="20"/>
          <w:lang w:val="en-GB"/>
        </w:rPr>
        <w:t>.</w:t>
      </w:r>
      <w:r w:rsidR="00FB797B">
        <w:rPr>
          <w:rFonts w:ascii="Calibri" w:hAnsi="Calibri"/>
          <w:sz w:val="20"/>
          <w:lang w:val="en-GB"/>
        </w:rPr>
        <w:t xml:space="preserve"> </w:t>
      </w:r>
    </w:p>
    <w:p w14:paraId="79145F56" w14:textId="20FB34DF" w:rsidR="008C0943" w:rsidRDefault="008C0943" w:rsidP="00FF0EFE">
      <w:pPr>
        <w:pStyle w:val="NormalPACKT"/>
        <w:rPr>
          <w:rFonts w:ascii="Impact" w:hAnsi="Impact" w:cs="Arial"/>
          <w:iCs/>
          <w:color w:val="33CCCC"/>
          <w:sz w:val="24"/>
          <w:szCs w:val="28"/>
          <w:lang w:val="en-GB"/>
        </w:rPr>
      </w:pPr>
      <w:r w:rsidRPr="008C0943">
        <w:rPr>
          <w:rFonts w:ascii="Impact" w:hAnsi="Impact" w:cs="Arial"/>
          <w:iCs/>
          <w:color w:val="33CCCC"/>
          <w:sz w:val="24"/>
          <w:szCs w:val="28"/>
          <w:lang w:val="en-GB"/>
        </w:rPr>
        <w:t xml:space="preserve">Part 1: </w:t>
      </w:r>
      <w:r w:rsidR="003806C4">
        <w:rPr>
          <w:rFonts w:ascii="Impact" w:hAnsi="Impact" w:cs="Arial"/>
          <w:iCs/>
          <w:color w:val="33CCCC"/>
          <w:sz w:val="24"/>
          <w:szCs w:val="28"/>
          <w:lang w:val="en-GB"/>
        </w:rPr>
        <w:t>Create a Post Content Form with Ratings</w:t>
      </w:r>
    </w:p>
    <w:p w14:paraId="0CDECE30" w14:textId="63440345" w:rsidR="00BE3BE9" w:rsidRDefault="00BE3BE9" w:rsidP="00826FAB">
      <w:pPr>
        <w:pStyle w:val="NumberedBulletPACKT"/>
        <w:rPr>
          <w:lang w:val="en-GB"/>
        </w:rPr>
      </w:pPr>
      <w:r>
        <w:rPr>
          <w:lang w:val="en-GB"/>
        </w:rPr>
        <w:t xml:space="preserve">This part makes extensive use of IDs, so to make it easier to identify </w:t>
      </w:r>
      <w:proofErr w:type="gramStart"/>
      <w:r>
        <w:rPr>
          <w:lang w:val="en-GB"/>
        </w:rPr>
        <w:t>them,</w:t>
      </w:r>
      <w:proofErr w:type="gramEnd"/>
      <w:r>
        <w:rPr>
          <w:lang w:val="en-GB"/>
        </w:rPr>
        <w:t xml:space="preserve"> we’ll add that functionality by navigating to </w:t>
      </w:r>
      <w:r w:rsidRPr="00DB7C79">
        <w:rPr>
          <w:rStyle w:val="ScreenTextPACKT"/>
        </w:rPr>
        <w:t>Add New</w:t>
      </w:r>
      <w:r>
        <w:rPr>
          <w:lang w:val="en-GB"/>
        </w:rPr>
        <w:t xml:space="preserve"> under </w:t>
      </w:r>
      <w:r w:rsidRPr="00DB7C79">
        <w:rPr>
          <w:rStyle w:val="ScreenTextPACKT"/>
        </w:rPr>
        <w:t>Plugins</w:t>
      </w:r>
      <w:r>
        <w:rPr>
          <w:lang w:val="en-GB"/>
        </w:rPr>
        <w:t xml:space="preserve"> and searching for </w:t>
      </w:r>
      <w:r w:rsidR="00424A94" w:rsidRPr="00DB7C79">
        <w:rPr>
          <w:rStyle w:val="ScreenTextPACKT"/>
        </w:rPr>
        <w:t>WP Show IDs</w:t>
      </w:r>
      <w:r w:rsidR="00424A94">
        <w:rPr>
          <w:lang w:val="en-GB"/>
        </w:rPr>
        <w:t>. Install and activate the plugin.</w:t>
      </w:r>
    </w:p>
    <w:p w14:paraId="5E83042C" w14:textId="61FE9B7E" w:rsidR="00424A94" w:rsidRDefault="00424A94" w:rsidP="00826FAB">
      <w:pPr>
        <w:pStyle w:val="NumberedBulletPACKT"/>
        <w:rPr>
          <w:lang w:val="en-GB"/>
        </w:rPr>
      </w:pPr>
      <w:r>
        <w:rPr>
          <w:lang w:val="en-GB"/>
        </w:rPr>
        <w:t xml:space="preserve">Next, navigate to </w:t>
      </w:r>
      <w:r w:rsidRPr="008D2605">
        <w:rPr>
          <w:rStyle w:val="ScreenTextPACKT"/>
        </w:rPr>
        <w:t>Categories</w:t>
      </w:r>
      <w:r>
        <w:rPr>
          <w:lang w:val="en-GB"/>
        </w:rPr>
        <w:t xml:space="preserve"> under </w:t>
      </w:r>
      <w:r w:rsidRPr="008D2605">
        <w:rPr>
          <w:rStyle w:val="ScreenTextPACKT"/>
        </w:rPr>
        <w:t>Posts</w:t>
      </w:r>
      <w:r>
        <w:rPr>
          <w:lang w:val="en-GB"/>
        </w:rPr>
        <w:t xml:space="preserve"> and create a new category labelled </w:t>
      </w:r>
      <w:r w:rsidRPr="008D2605">
        <w:rPr>
          <w:rStyle w:val="ScreenTextPACKT"/>
        </w:rPr>
        <w:t>Reviews</w:t>
      </w:r>
      <w:r>
        <w:rPr>
          <w:lang w:val="en-GB"/>
        </w:rPr>
        <w:t xml:space="preserve">. </w:t>
      </w:r>
    </w:p>
    <w:p w14:paraId="05A9E68E" w14:textId="394C9D1F" w:rsidR="00424A94" w:rsidRDefault="00424A94" w:rsidP="00826FAB">
      <w:pPr>
        <w:pStyle w:val="NumberedBulletPACKT"/>
        <w:rPr>
          <w:lang w:val="en-GB"/>
        </w:rPr>
      </w:pPr>
      <w:r>
        <w:rPr>
          <w:lang w:val="en-GB"/>
        </w:rPr>
        <w:t xml:space="preserve">Create five sub-categories, using the </w:t>
      </w:r>
      <w:r w:rsidRPr="008D2605">
        <w:rPr>
          <w:rStyle w:val="ScreenTextPACKT"/>
        </w:rPr>
        <w:t>Review</w:t>
      </w:r>
      <w:r>
        <w:rPr>
          <w:lang w:val="en-GB"/>
        </w:rPr>
        <w:t xml:space="preserve"> category from the previous step as a parent category. </w:t>
      </w:r>
      <w:r w:rsidR="00766118">
        <w:rPr>
          <w:lang w:val="en-GB"/>
        </w:rPr>
        <w:t xml:space="preserve">To create sub-categories, simply select </w:t>
      </w:r>
      <w:r w:rsidR="00766118" w:rsidRPr="008D2605">
        <w:rPr>
          <w:rStyle w:val="ScreenTextPACKT"/>
        </w:rPr>
        <w:t>Review</w:t>
      </w:r>
      <w:r w:rsidR="00766118">
        <w:rPr>
          <w:lang w:val="en-GB"/>
        </w:rPr>
        <w:t xml:space="preserve"> from the </w:t>
      </w:r>
      <w:r w:rsidR="00766118" w:rsidRPr="008D2605">
        <w:rPr>
          <w:rStyle w:val="ScreenTextPACKT"/>
        </w:rPr>
        <w:t>Parent</w:t>
      </w:r>
      <w:r w:rsidR="00766118">
        <w:rPr>
          <w:lang w:val="en-GB"/>
        </w:rPr>
        <w:t xml:space="preserve"> dropdown selection when you create these next categories. </w:t>
      </w:r>
      <w:r>
        <w:rPr>
          <w:lang w:val="en-GB"/>
        </w:rPr>
        <w:t xml:space="preserve">The categories in the order of how you should create them are as follow: </w:t>
      </w:r>
      <w:r w:rsidRPr="008D2605">
        <w:rPr>
          <w:rStyle w:val="ScreenTextPACKT"/>
        </w:rPr>
        <w:t>Excellent</w:t>
      </w:r>
      <w:r>
        <w:rPr>
          <w:lang w:val="en-GB"/>
        </w:rPr>
        <w:t xml:space="preserve">, </w:t>
      </w:r>
      <w:r w:rsidRPr="008D2605">
        <w:rPr>
          <w:rStyle w:val="ScreenTextPACKT"/>
        </w:rPr>
        <w:t>Very Good</w:t>
      </w:r>
      <w:r>
        <w:rPr>
          <w:lang w:val="en-GB"/>
        </w:rPr>
        <w:t xml:space="preserve">, </w:t>
      </w:r>
      <w:r w:rsidRPr="008D2605">
        <w:rPr>
          <w:rStyle w:val="ScreenTextPACKT"/>
        </w:rPr>
        <w:t>Average</w:t>
      </w:r>
      <w:r>
        <w:rPr>
          <w:lang w:val="en-GB"/>
        </w:rPr>
        <w:t xml:space="preserve">, </w:t>
      </w:r>
      <w:r w:rsidRPr="008D2605">
        <w:rPr>
          <w:rStyle w:val="ScreenTextPACKT"/>
        </w:rPr>
        <w:t>Fair</w:t>
      </w:r>
      <w:r>
        <w:rPr>
          <w:lang w:val="en-GB"/>
        </w:rPr>
        <w:t xml:space="preserve">, </w:t>
      </w:r>
      <w:proofErr w:type="gramStart"/>
      <w:r w:rsidRPr="008D2605">
        <w:rPr>
          <w:rStyle w:val="ScreenTextPACKT"/>
        </w:rPr>
        <w:t>Poor</w:t>
      </w:r>
      <w:proofErr w:type="gramEnd"/>
      <w:r>
        <w:rPr>
          <w:lang w:val="en-GB"/>
        </w:rPr>
        <w:t xml:space="preserve">. Be sure to write down the IDs for the respective categories. </w:t>
      </w:r>
      <w:r w:rsidR="00766118">
        <w:rPr>
          <w:lang w:val="en-GB"/>
        </w:rPr>
        <w:t>(Sub-categories are displayed with a leading dash under the parent category in the category list.)</w:t>
      </w:r>
    </w:p>
    <w:p w14:paraId="3CF69850" w14:textId="5572996F" w:rsidR="00826FAB" w:rsidRPr="00BB3C67" w:rsidRDefault="00C65376" w:rsidP="00826FAB">
      <w:pPr>
        <w:pStyle w:val="NumberedBulletPACKT"/>
        <w:rPr>
          <w:rStyle w:val="URLPACKT"/>
          <w:i w:val="0"/>
          <w:lang w:val="en-GB"/>
        </w:rPr>
      </w:pPr>
      <w:r>
        <w:rPr>
          <w:lang w:val="en-GB"/>
        </w:rPr>
        <w:lastRenderedPageBreak/>
        <w:t xml:space="preserve">Since development on </w:t>
      </w:r>
      <w:r w:rsidRPr="008D2605">
        <w:rPr>
          <w:rStyle w:val="ScreenTextPACKT"/>
        </w:rPr>
        <w:t>TDO Mini Forms</w:t>
      </w:r>
      <w:r>
        <w:rPr>
          <w:lang w:val="en-GB"/>
        </w:rPr>
        <w:t xml:space="preserve"> is on indefinite hiatus, you can try to download the plugin by navigating to </w:t>
      </w:r>
      <w:r w:rsidRPr="008D2605">
        <w:rPr>
          <w:rStyle w:val="ScreenTextPACKT"/>
        </w:rPr>
        <w:t>Add New</w:t>
      </w:r>
      <w:r>
        <w:rPr>
          <w:lang w:val="en-GB"/>
        </w:rPr>
        <w:t xml:space="preserve"> under </w:t>
      </w:r>
      <w:r w:rsidRPr="008D2605">
        <w:rPr>
          <w:rStyle w:val="ScreenTextPACKT"/>
        </w:rPr>
        <w:t>Plugins</w:t>
      </w:r>
      <w:r>
        <w:rPr>
          <w:lang w:val="en-GB"/>
        </w:rPr>
        <w:t xml:space="preserve"> in your </w:t>
      </w:r>
      <w:proofErr w:type="spellStart"/>
      <w:r>
        <w:rPr>
          <w:lang w:val="en-GB"/>
        </w:rPr>
        <w:t>WordPress</w:t>
      </w:r>
      <w:proofErr w:type="spellEnd"/>
      <w:r>
        <w:rPr>
          <w:lang w:val="en-GB"/>
        </w:rPr>
        <w:t xml:space="preserve"> Dashboard and then searching for </w:t>
      </w:r>
      <w:r w:rsidRPr="008D2605">
        <w:rPr>
          <w:rStyle w:val="ScreenTextPACKT"/>
        </w:rPr>
        <w:t>TDO Mini Forms</w:t>
      </w:r>
      <w:r w:rsidR="00906DCB">
        <w:rPr>
          <w:lang w:val="en-GB"/>
        </w:rPr>
        <w:t>.</w:t>
      </w:r>
      <w:r>
        <w:rPr>
          <w:lang w:val="en-GB"/>
        </w:rPr>
        <w:t xml:space="preserve"> Install and active the plugin if it’s still in the </w:t>
      </w:r>
      <w:proofErr w:type="spellStart"/>
      <w:r>
        <w:rPr>
          <w:lang w:val="en-GB"/>
        </w:rPr>
        <w:t>WordPress</w:t>
      </w:r>
      <w:proofErr w:type="spellEnd"/>
      <w:r>
        <w:rPr>
          <w:lang w:val="en-GB"/>
        </w:rPr>
        <w:t xml:space="preserve"> repository. Alternatively, you may download a copy of the plug at </w:t>
      </w:r>
      <w:r w:rsidR="001174A8" w:rsidRPr="008C5E15">
        <w:rPr>
          <w:rStyle w:val="URLPACKT"/>
          <w:rFonts w:ascii="Times New Roman" w:hAnsi="Times New Roman"/>
          <w:color w:val="800080"/>
          <w:sz w:val="22"/>
        </w:rPr>
        <w:t>http://socialmediaforwp.com/downloads/tdo-mini-forms/</w:t>
      </w:r>
      <w:r w:rsidR="005230FF">
        <w:rPr>
          <w:lang w:val="en-GB"/>
        </w:rPr>
        <w:t xml:space="preserve">. Once you’ve downloaded, navigate to </w:t>
      </w:r>
      <w:r w:rsidR="005230FF" w:rsidRPr="008C5E15">
        <w:rPr>
          <w:rStyle w:val="ScreenTextPACKT"/>
        </w:rPr>
        <w:t>Add New</w:t>
      </w:r>
      <w:r w:rsidR="005230FF">
        <w:rPr>
          <w:lang w:val="en-GB"/>
        </w:rPr>
        <w:t xml:space="preserve"> under </w:t>
      </w:r>
      <w:r w:rsidR="005230FF" w:rsidRPr="008C5E15">
        <w:rPr>
          <w:rStyle w:val="ScreenTextPACKT"/>
        </w:rPr>
        <w:t>Plugins</w:t>
      </w:r>
      <w:r w:rsidR="005230FF">
        <w:rPr>
          <w:lang w:val="en-GB"/>
        </w:rPr>
        <w:t xml:space="preserve">, press the </w:t>
      </w:r>
      <w:r w:rsidR="005230FF" w:rsidRPr="008C5E15">
        <w:rPr>
          <w:rStyle w:val="ScreenTextPACKT"/>
        </w:rPr>
        <w:t>Upload</w:t>
      </w:r>
      <w:r w:rsidR="005230FF">
        <w:rPr>
          <w:lang w:val="en-GB"/>
        </w:rPr>
        <w:t xml:space="preserve"> link below the </w:t>
      </w:r>
      <w:r w:rsidR="005230FF" w:rsidRPr="008C5E15">
        <w:rPr>
          <w:rStyle w:val="ScreenTextPACKT"/>
        </w:rPr>
        <w:t>Install Plugin</w:t>
      </w:r>
      <w:r w:rsidR="005230FF">
        <w:rPr>
          <w:lang w:val="en-GB"/>
        </w:rPr>
        <w:t xml:space="preserve"> header, select the downloaded zip file and press </w:t>
      </w:r>
      <w:r w:rsidR="008C5E15">
        <w:rPr>
          <w:lang w:val="en-GB"/>
        </w:rPr>
        <w:t xml:space="preserve">the </w:t>
      </w:r>
      <w:r w:rsidR="008C5E15" w:rsidRPr="008C5E15">
        <w:rPr>
          <w:rStyle w:val="ScreenTextPACKT"/>
        </w:rPr>
        <w:t>U</w:t>
      </w:r>
      <w:r w:rsidR="005230FF" w:rsidRPr="008C5E15">
        <w:rPr>
          <w:rStyle w:val="ScreenTextPACKT"/>
        </w:rPr>
        <w:t>pload</w:t>
      </w:r>
      <w:r w:rsidR="008C5E15">
        <w:rPr>
          <w:lang w:val="en-GB"/>
        </w:rPr>
        <w:t xml:space="preserve"> button</w:t>
      </w:r>
      <w:r w:rsidR="005230FF">
        <w:rPr>
          <w:lang w:val="en-GB"/>
        </w:rPr>
        <w:t xml:space="preserve">. </w:t>
      </w:r>
      <w:r w:rsidR="0050328E">
        <w:rPr>
          <w:lang w:val="en-GB"/>
        </w:rPr>
        <w:t xml:space="preserve">Be sure to activate the plugin. </w:t>
      </w:r>
    </w:p>
    <w:p w14:paraId="4B2538BB" w14:textId="2897308B" w:rsidR="00597585" w:rsidRPr="00E62AAF" w:rsidRDefault="00E62AAF" w:rsidP="00B73F0A">
      <w:pPr>
        <w:pStyle w:val="NumberedBulletPACKT"/>
      </w:pPr>
      <w:r>
        <w:rPr>
          <w:lang w:val="en-GB"/>
        </w:rPr>
        <w:t xml:space="preserve">To create the UGC submission form, navigate to </w:t>
      </w:r>
      <w:r w:rsidRPr="006B6A97">
        <w:rPr>
          <w:rStyle w:val="ScreenTextPACKT"/>
        </w:rPr>
        <w:t>Form Creator</w:t>
      </w:r>
      <w:r>
        <w:rPr>
          <w:lang w:val="en-GB"/>
        </w:rPr>
        <w:t xml:space="preserve"> under </w:t>
      </w:r>
      <w:r w:rsidRPr="006B6A97">
        <w:rPr>
          <w:rStyle w:val="ScreenTextPACKT"/>
        </w:rPr>
        <w:t xml:space="preserve">TDO Mini Forms </w:t>
      </w:r>
      <w:r>
        <w:rPr>
          <w:lang w:val="en-GB"/>
        </w:rPr>
        <w:t xml:space="preserve">and click on the </w:t>
      </w:r>
      <w:proofErr w:type="gramStart"/>
      <w:r w:rsidRPr="006B6A97">
        <w:rPr>
          <w:rStyle w:val="ScreenTextPACKT"/>
        </w:rPr>
        <w:t>New</w:t>
      </w:r>
      <w:proofErr w:type="gramEnd"/>
      <w:r>
        <w:rPr>
          <w:lang w:val="en-GB"/>
        </w:rPr>
        <w:t xml:space="preserve"> button located near the top. </w:t>
      </w:r>
    </w:p>
    <w:p w14:paraId="4B2E0A41" w14:textId="5BC7FB28" w:rsidR="00E62AAF" w:rsidRPr="00E62AAF" w:rsidRDefault="00E62AAF" w:rsidP="00B73F0A">
      <w:pPr>
        <w:pStyle w:val="NumberedBulletPACKT"/>
      </w:pPr>
      <w:r>
        <w:rPr>
          <w:lang w:val="en-GB"/>
        </w:rPr>
        <w:t xml:space="preserve">You’ll be prompted to provide a </w:t>
      </w:r>
      <w:r w:rsidRPr="006B6A97">
        <w:rPr>
          <w:rStyle w:val="ScreenTextPACKT"/>
        </w:rPr>
        <w:t>Form Name</w:t>
      </w:r>
      <w:r>
        <w:rPr>
          <w:lang w:val="en-GB"/>
        </w:rPr>
        <w:t xml:space="preserve"> and </w:t>
      </w:r>
      <w:r w:rsidRPr="006B6A97">
        <w:rPr>
          <w:rStyle w:val="ScreenTextPACKT"/>
        </w:rPr>
        <w:t>Form Description</w:t>
      </w:r>
      <w:r>
        <w:rPr>
          <w:lang w:val="en-GB"/>
        </w:rPr>
        <w:t xml:space="preserve"> under the </w:t>
      </w:r>
      <w:r w:rsidRPr="006B6A97">
        <w:rPr>
          <w:rStyle w:val="ScreenTextPACKT"/>
        </w:rPr>
        <w:t>General</w:t>
      </w:r>
      <w:r>
        <w:rPr>
          <w:lang w:val="en-GB"/>
        </w:rPr>
        <w:t xml:space="preserve"> tab. Name it something like </w:t>
      </w:r>
      <w:r w:rsidRPr="006B6A97">
        <w:rPr>
          <w:rStyle w:val="ScreenTextPACKT"/>
        </w:rPr>
        <w:t>User Review</w:t>
      </w:r>
      <w:r>
        <w:rPr>
          <w:lang w:val="en-GB"/>
        </w:rPr>
        <w:t xml:space="preserve"> and enter a descriptive sentence. Be sure that </w:t>
      </w:r>
      <w:r w:rsidRPr="006B6A97">
        <w:rPr>
          <w:rStyle w:val="ScreenTextPACKT"/>
        </w:rPr>
        <w:t>submit new</w:t>
      </w:r>
      <w:r>
        <w:rPr>
          <w:lang w:val="en-GB"/>
        </w:rPr>
        <w:t xml:space="preserve"> and </w:t>
      </w:r>
      <w:r w:rsidRPr="006B6A97">
        <w:rPr>
          <w:rStyle w:val="ScreenTextPACKT"/>
        </w:rPr>
        <w:t>Posts</w:t>
      </w:r>
      <w:r>
        <w:rPr>
          <w:lang w:val="en-GB"/>
        </w:rPr>
        <w:t xml:space="preserve"> are selected, so that the options read </w:t>
      </w:r>
      <w:proofErr w:type="gramStart"/>
      <w:r w:rsidRPr="006B6A97">
        <w:rPr>
          <w:rStyle w:val="ScreenTextPACKT"/>
        </w:rPr>
        <w:t>This</w:t>
      </w:r>
      <w:proofErr w:type="gramEnd"/>
      <w:r w:rsidRPr="006B6A97">
        <w:rPr>
          <w:rStyle w:val="ScreenTextPACKT"/>
        </w:rPr>
        <w:t xml:space="preserve"> form will be used to submit new Posts</w:t>
      </w:r>
      <w:r>
        <w:rPr>
          <w:lang w:val="en-GB"/>
        </w:rPr>
        <w:t>.</w:t>
      </w:r>
    </w:p>
    <w:p w14:paraId="2FEABFAC" w14:textId="2DDFA472" w:rsidR="00E62AAF" w:rsidRPr="00E62AAF" w:rsidRDefault="00E62AAF" w:rsidP="00E62AAF">
      <w:pPr>
        <w:pStyle w:val="NumberedBulletPACKT"/>
      </w:pPr>
      <w:r>
        <w:rPr>
          <w:lang w:val="en-GB"/>
        </w:rPr>
        <w:t xml:space="preserve">Depending on your preference, you can enable a </w:t>
      </w:r>
      <w:r w:rsidRPr="006B6A97">
        <w:rPr>
          <w:rStyle w:val="ScreenTextPACKT"/>
        </w:rPr>
        <w:t>Preview</w:t>
      </w:r>
      <w:r>
        <w:rPr>
          <w:lang w:val="en-GB"/>
        </w:rPr>
        <w:t xml:space="preserve"> button, which will let your users preview their submissions before they’re posted. Include on </w:t>
      </w:r>
      <w:r w:rsidRPr="006B6A97">
        <w:rPr>
          <w:rStyle w:val="ScreenTextPACKT"/>
        </w:rPr>
        <w:t>‘Your Submissions’</w:t>
      </w:r>
      <w:r>
        <w:rPr>
          <w:lang w:val="en-GB"/>
        </w:rPr>
        <w:t xml:space="preserve"> page should also be enabled by default, which you can also uncheck, depending on your preference. </w:t>
      </w:r>
      <w:r w:rsidR="004F2CDA">
        <w:rPr>
          <w:lang w:val="en-GB"/>
        </w:rPr>
        <w:t>U</w:t>
      </w:r>
      <w:r>
        <w:rPr>
          <w:lang w:val="en-GB"/>
        </w:rPr>
        <w:t xml:space="preserve">ncheck </w:t>
      </w:r>
      <w:r w:rsidRPr="006B6A97">
        <w:rPr>
          <w:rStyle w:val="ScreenTextPACKT"/>
        </w:rPr>
        <w:t>Enable AJAX</w:t>
      </w:r>
      <w:r>
        <w:rPr>
          <w:lang w:val="en-GB"/>
        </w:rPr>
        <w:t xml:space="preserve">, as this may conflict with other scripts on your site. </w:t>
      </w:r>
      <w:r>
        <w:t xml:space="preserve">Be sure to </w:t>
      </w:r>
      <w:r>
        <w:rPr>
          <w:lang w:val="en-GB"/>
        </w:rPr>
        <w:t>p</w:t>
      </w:r>
      <w:r w:rsidRPr="00E62AAF">
        <w:rPr>
          <w:lang w:val="en-GB"/>
        </w:rPr>
        <w:t xml:space="preserve">ress the </w:t>
      </w:r>
      <w:r w:rsidRPr="006B6A97">
        <w:rPr>
          <w:rStyle w:val="ScreenTextPACKT"/>
        </w:rPr>
        <w:t>Save</w:t>
      </w:r>
      <w:r w:rsidRPr="00E62AAF">
        <w:rPr>
          <w:lang w:val="en-GB"/>
        </w:rPr>
        <w:t xml:space="preserve"> button to save your changes.</w:t>
      </w:r>
    </w:p>
    <w:p w14:paraId="7C51A160" w14:textId="747FFD5A" w:rsidR="00E62AAF" w:rsidRDefault="00B767C0" w:rsidP="00B73F0A">
      <w:pPr>
        <w:pStyle w:val="NumberedBulletPACKT"/>
      </w:pPr>
      <w:r>
        <w:t xml:space="preserve">Under the </w:t>
      </w:r>
      <w:r w:rsidRPr="006B6A97">
        <w:rPr>
          <w:rStyle w:val="ScreenTextPACKT"/>
        </w:rPr>
        <w:t>Access Control</w:t>
      </w:r>
      <w:r>
        <w:t xml:space="preserve"> tab, check </w:t>
      </w:r>
      <w:r w:rsidRPr="006B6A97">
        <w:rPr>
          <w:rStyle w:val="ScreenTextPACKT"/>
        </w:rPr>
        <w:t>Unregistered Users</w:t>
      </w:r>
      <w:r>
        <w:t xml:space="preserve">, so they can submit submissions without registering. </w:t>
      </w:r>
    </w:p>
    <w:p w14:paraId="6D275C4E" w14:textId="01664A68" w:rsidR="00B767C0" w:rsidRDefault="00B767C0" w:rsidP="00B73F0A">
      <w:pPr>
        <w:pStyle w:val="NumberedBulletPACKT"/>
      </w:pPr>
      <w:r>
        <w:t xml:space="preserve">Under the </w:t>
      </w:r>
      <w:r w:rsidRPr="006B6A97">
        <w:rPr>
          <w:rStyle w:val="ScreenTextPACKT"/>
        </w:rPr>
        <w:t>Submitting</w:t>
      </w:r>
      <w:r>
        <w:t xml:space="preserve"> tab, select </w:t>
      </w:r>
      <w:r w:rsidRPr="006B6A97">
        <w:rPr>
          <w:rStyle w:val="ScreenTextPACKT"/>
        </w:rPr>
        <w:t>Reviews</w:t>
      </w:r>
      <w:r>
        <w:t xml:space="preserve"> from Step 3 under the dropdown selection for </w:t>
      </w:r>
      <w:r w:rsidRPr="006B6A97">
        <w:rPr>
          <w:rStyle w:val="ScreenTextPACKT"/>
        </w:rPr>
        <w:t>Default Category</w:t>
      </w:r>
      <w:r>
        <w:t xml:space="preserve"> of new submissions. </w:t>
      </w:r>
    </w:p>
    <w:p w14:paraId="4C4118E6" w14:textId="28E34057" w:rsidR="00B767C0" w:rsidRDefault="00B767C0" w:rsidP="00B767C0">
      <w:pPr>
        <w:pStyle w:val="NumberedBulletPACKT"/>
      </w:pPr>
      <w:r>
        <w:t xml:space="preserve">Under the </w:t>
      </w:r>
      <w:r w:rsidRPr="00B06B3E">
        <w:rPr>
          <w:rStyle w:val="ScreenTextPACKT"/>
        </w:rPr>
        <w:t>Moderation</w:t>
      </w:r>
      <w:r>
        <w:t xml:space="preserve"> tab, uncheck </w:t>
      </w:r>
      <w:r w:rsidRPr="00B06B3E">
        <w:rPr>
          <w:rStyle w:val="ScreenTextPACKT"/>
        </w:rPr>
        <w:t xml:space="preserve">Enable Moderation </w:t>
      </w:r>
      <w:r w:rsidR="00AF43AA">
        <w:t>so</w:t>
      </w:r>
      <w:r>
        <w:t xml:space="preserve"> your submissions aren’t queued for approval. Be sure to check </w:t>
      </w:r>
      <w:r w:rsidRPr="00B06B3E">
        <w:rPr>
          <w:rStyle w:val="ScreenTextPACKT"/>
        </w:rPr>
        <w:t>Users with publish rights will have their posts automatically published</w:t>
      </w:r>
      <w:r>
        <w:t xml:space="preserve"> and</w:t>
      </w:r>
      <w:r w:rsidR="00575A5D">
        <w:t xml:space="preserve"> leave</w:t>
      </w:r>
      <w:r>
        <w:t xml:space="preserve"> </w:t>
      </w:r>
      <w:proofErr w:type="gramStart"/>
      <w:r w:rsidRPr="00B06B3E">
        <w:rPr>
          <w:rStyle w:val="ScreenTextPACKT"/>
        </w:rPr>
        <w:t>If</w:t>
      </w:r>
      <w:proofErr w:type="gramEnd"/>
      <w:r w:rsidRPr="00B06B3E">
        <w:rPr>
          <w:rStyle w:val="ScreenTextPACKT"/>
        </w:rPr>
        <w:t xml:space="preserve"> automatically published, redirect to Published Post</w:t>
      </w:r>
      <w:r w:rsidR="00575A5D">
        <w:t xml:space="preserve"> unchecked</w:t>
      </w:r>
      <w:r>
        <w:t>.</w:t>
      </w:r>
      <w:r w:rsidR="009E5E80">
        <w:t xml:space="preserve"> If you want to be notified of each submission, you can enable this option by checking the appropriate selection under </w:t>
      </w:r>
      <w:r w:rsidR="009E5E80" w:rsidRPr="00B06B3E">
        <w:rPr>
          <w:rStyle w:val="ScreenTextPACKT"/>
        </w:rPr>
        <w:t>Send Moderation Email Notification to</w:t>
      </w:r>
      <w:r w:rsidR="009E5E80">
        <w:t xml:space="preserve"> and specifying your email address in the field below.</w:t>
      </w:r>
      <w:r w:rsidR="00AF43AA">
        <w:t xml:space="preserve"> Be sure to press the </w:t>
      </w:r>
      <w:r w:rsidR="00AF43AA" w:rsidRPr="00B06B3E">
        <w:rPr>
          <w:rStyle w:val="ScreenTextPACKT"/>
        </w:rPr>
        <w:t>Save</w:t>
      </w:r>
      <w:r w:rsidR="00AF43AA">
        <w:t xml:space="preserve"> button to save your changes.</w:t>
      </w:r>
    </w:p>
    <w:p w14:paraId="69F1A84F" w14:textId="05552B21" w:rsidR="00B42B4A" w:rsidRDefault="00B42B4A" w:rsidP="00B767C0">
      <w:pPr>
        <w:pStyle w:val="NumberedBulletPACKT"/>
      </w:pPr>
      <w:r>
        <w:t xml:space="preserve">Near the top below your form name, click on the </w:t>
      </w:r>
      <w:r w:rsidRPr="004D15D9">
        <w:rPr>
          <w:rStyle w:val="ScreenTextPACKT"/>
        </w:rPr>
        <w:t>Create</w:t>
      </w:r>
      <w:r>
        <w:t xml:space="preserve"> link to c</w:t>
      </w:r>
      <w:r w:rsidR="0023019D">
        <w:t xml:space="preserve">reate your form. You will see two columns – one column displays all the options and the adjacent column is your form. </w:t>
      </w:r>
    </w:p>
    <w:p w14:paraId="182A7A0F" w14:textId="0176F35F" w:rsidR="00345AC9" w:rsidRDefault="00345AC9" w:rsidP="00B767C0">
      <w:pPr>
        <w:pStyle w:val="NumberedBulletPACKT"/>
      </w:pPr>
      <w:r>
        <w:t xml:space="preserve">Drag and drop the </w:t>
      </w:r>
      <w:r w:rsidRPr="004D15D9">
        <w:rPr>
          <w:rStyle w:val="ScreenTextPACKT"/>
        </w:rPr>
        <w:t>Content</w:t>
      </w:r>
      <w:r>
        <w:t xml:space="preserve"> widget from the </w:t>
      </w:r>
      <w:r w:rsidRPr="004D15D9">
        <w:rPr>
          <w:rStyle w:val="ScreenTextPACKT"/>
        </w:rPr>
        <w:t>Available Widgets</w:t>
      </w:r>
      <w:r>
        <w:t xml:space="preserve"> column into </w:t>
      </w:r>
      <w:r w:rsidRPr="004D15D9">
        <w:rPr>
          <w:rStyle w:val="ScreenTextPACKT"/>
        </w:rPr>
        <w:t>Your Form</w:t>
      </w:r>
      <w:r>
        <w:t xml:space="preserve">. Change the label from </w:t>
      </w:r>
      <w:r w:rsidRPr="004D15D9">
        <w:rPr>
          <w:rStyle w:val="ScreenTextPACKT"/>
        </w:rPr>
        <w:t>Content</w:t>
      </w:r>
      <w:r>
        <w:t xml:space="preserve"> in the </w:t>
      </w:r>
      <w:r w:rsidRPr="004D15D9">
        <w:rPr>
          <w:rStyle w:val="ScreenTextPACKT"/>
        </w:rPr>
        <w:t>Widget Title</w:t>
      </w:r>
      <w:r>
        <w:t xml:space="preserve"> field to </w:t>
      </w:r>
      <w:r w:rsidRPr="004D15D9">
        <w:rPr>
          <w:rStyle w:val="ScreenTextPACKT"/>
        </w:rPr>
        <w:t>Review</w:t>
      </w:r>
      <w:r>
        <w:t xml:space="preserve">. Change the label from </w:t>
      </w:r>
      <w:r w:rsidRPr="004D15D9">
        <w:rPr>
          <w:rStyle w:val="ScreenTextPACKT"/>
        </w:rPr>
        <w:t>Post Title</w:t>
      </w:r>
      <w:r>
        <w:t xml:space="preserve"> in the </w:t>
      </w:r>
      <w:r w:rsidRPr="001A5907">
        <w:rPr>
          <w:rStyle w:val="ScreenTextPACKT"/>
        </w:rPr>
        <w:t>Title field</w:t>
      </w:r>
      <w:r>
        <w:t xml:space="preserve"> to </w:t>
      </w:r>
      <w:r w:rsidRPr="001A5907">
        <w:rPr>
          <w:rStyle w:val="ScreenTextPACKT"/>
        </w:rPr>
        <w:t>Product or Service</w:t>
      </w:r>
      <w:r>
        <w:t xml:space="preserve">. Close the widget and press the </w:t>
      </w:r>
      <w:r w:rsidRPr="001A5907">
        <w:rPr>
          <w:rStyle w:val="ScreenTextPACKT"/>
        </w:rPr>
        <w:t>Save Changes</w:t>
      </w:r>
      <w:r>
        <w:t xml:space="preserve"> button below.</w:t>
      </w:r>
    </w:p>
    <w:p w14:paraId="495CA01A" w14:textId="7DF03B65" w:rsidR="00345AC9" w:rsidRDefault="00345AC9" w:rsidP="00B767C0">
      <w:pPr>
        <w:pStyle w:val="NumberedBulletPACKT"/>
      </w:pPr>
      <w:r>
        <w:t xml:space="preserve">Next, drag the </w:t>
      </w:r>
      <w:r w:rsidRPr="001A5907">
        <w:rPr>
          <w:rStyle w:val="ScreenTextPACKT"/>
        </w:rPr>
        <w:t>Categories</w:t>
      </w:r>
      <w:r>
        <w:t xml:space="preserve"> widget from the </w:t>
      </w:r>
      <w:r w:rsidRPr="001A5907">
        <w:rPr>
          <w:rStyle w:val="ScreenTextPACKT"/>
        </w:rPr>
        <w:t>Available Widgets</w:t>
      </w:r>
      <w:r>
        <w:t xml:space="preserve"> column into </w:t>
      </w:r>
      <w:r w:rsidRPr="001A5907">
        <w:rPr>
          <w:rStyle w:val="ScreenTextPACKT"/>
        </w:rPr>
        <w:t>Your Form</w:t>
      </w:r>
      <w:r>
        <w:t xml:space="preserve">. Title it </w:t>
      </w:r>
      <w:r w:rsidRPr="001A5907">
        <w:rPr>
          <w:rStyle w:val="ScreenTextPACKT"/>
        </w:rPr>
        <w:t>Rating</w:t>
      </w:r>
      <w:r>
        <w:t xml:space="preserve">. </w:t>
      </w:r>
    </w:p>
    <w:p w14:paraId="24FFA1D5" w14:textId="36C2FA41" w:rsidR="00345AC9" w:rsidRDefault="00345AC9" w:rsidP="00B767C0">
      <w:pPr>
        <w:pStyle w:val="NumberedBulletPACKT"/>
      </w:pPr>
      <w:r>
        <w:lastRenderedPageBreak/>
        <w:t xml:space="preserve">Under the </w:t>
      </w:r>
      <w:r w:rsidRPr="00946239">
        <w:rPr>
          <w:rStyle w:val="ScreenTextPACKT"/>
        </w:rPr>
        <w:t>List of categories to include field</w:t>
      </w:r>
      <w:r>
        <w:t xml:space="preserve">, enter the IDs from Step 3. </w:t>
      </w:r>
      <w:r w:rsidR="005234AD">
        <w:t xml:space="preserve">Select </w:t>
      </w:r>
      <w:r w:rsidR="00510952" w:rsidRPr="00946239">
        <w:rPr>
          <w:rStyle w:val="ScreenTextPACKT"/>
        </w:rPr>
        <w:t>C</w:t>
      </w:r>
      <w:r w:rsidR="005234AD" w:rsidRPr="00946239">
        <w:rPr>
          <w:rStyle w:val="ScreenTextPACKT"/>
        </w:rPr>
        <w:t>heckboxes</w:t>
      </w:r>
      <w:r w:rsidR="005234AD">
        <w:t xml:space="preserve"> for the </w:t>
      </w:r>
      <w:r w:rsidR="005234AD" w:rsidRPr="00946239">
        <w:rPr>
          <w:rStyle w:val="ScreenTextPACKT"/>
        </w:rPr>
        <w:t xml:space="preserve">Display </w:t>
      </w:r>
      <w:proofErr w:type="spellStart"/>
      <w:r w:rsidR="005234AD" w:rsidRPr="00946239">
        <w:rPr>
          <w:rStyle w:val="ScreenTextPACKT"/>
        </w:rPr>
        <w:t>categtories</w:t>
      </w:r>
      <w:proofErr w:type="spellEnd"/>
      <w:r w:rsidR="005234AD" w:rsidRPr="00946239">
        <w:rPr>
          <w:rStyle w:val="ScreenTextPACKT"/>
        </w:rPr>
        <w:t xml:space="preserve"> as:</w:t>
      </w:r>
      <w:r w:rsidR="005234AD">
        <w:t xml:space="preserve"> option. Close the widget and save your changes again.</w:t>
      </w:r>
    </w:p>
    <w:p w14:paraId="153F30DC" w14:textId="6471E748" w:rsidR="00571F9E" w:rsidRDefault="00571F9E" w:rsidP="00B767C0">
      <w:pPr>
        <w:pStyle w:val="NumberedBulletPACKT"/>
      </w:pPr>
      <w:r>
        <w:t xml:space="preserve">To create the form submission page, navigate to </w:t>
      </w:r>
      <w:r w:rsidRPr="00946239">
        <w:rPr>
          <w:rStyle w:val="ScreenTextPACKT"/>
        </w:rPr>
        <w:t>Add New</w:t>
      </w:r>
      <w:r>
        <w:t xml:space="preserve"> under </w:t>
      </w:r>
      <w:r w:rsidRPr="00946239">
        <w:rPr>
          <w:rStyle w:val="ScreenTextPACKT"/>
        </w:rPr>
        <w:t>Pages</w:t>
      </w:r>
      <w:r>
        <w:t xml:space="preserve">, title it </w:t>
      </w:r>
      <w:r w:rsidR="00545C03" w:rsidRPr="00946239">
        <w:rPr>
          <w:rStyle w:val="ScreenTextPACKT"/>
        </w:rPr>
        <w:t>Submit Your Review</w:t>
      </w:r>
      <w:r w:rsidR="00545C03">
        <w:t xml:space="preserve"> and enter </w:t>
      </w:r>
      <w:r w:rsidR="00545C03" w:rsidRPr="00946239">
        <w:rPr>
          <w:rStyle w:val="CodeInTextPACKT"/>
        </w:rPr>
        <w:t>[tdomf_form1]</w:t>
      </w:r>
      <w:r w:rsidR="00545C03">
        <w:t xml:space="preserve"> in the content field, where the number indicated your form ID. Since this is the first time you used TDO Mini Forms you will most likely be able to use this </w:t>
      </w:r>
      <w:proofErr w:type="spellStart"/>
      <w:r w:rsidR="00545C03">
        <w:t>shortcode</w:t>
      </w:r>
      <w:proofErr w:type="spellEnd"/>
      <w:r w:rsidR="00545C03">
        <w:t xml:space="preserve">. </w:t>
      </w:r>
    </w:p>
    <w:p w14:paraId="4E13B0C9" w14:textId="5765FE9C" w:rsidR="00545C03" w:rsidRDefault="00545C03" w:rsidP="00B767C0">
      <w:pPr>
        <w:pStyle w:val="NumberedBulletPACKT"/>
      </w:pPr>
      <w:r>
        <w:t xml:space="preserve">Press the </w:t>
      </w:r>
      <w:r w:rsidRPr="00946239">
        <w:rPr>
          <w:rStyle w:val="ScreenTextPACKT"/>
        </w:rPr>
        <w:t>Publish</w:t>
      </w:r>
      <w:r>
        <w:t xml:space="preserve"> button to view and test out your UGC submission page. </w:t>
      </w:r>
      <w:r w:rsidR="005957E9">
        <w:t xml:space="preserve">Upon testing out the form, you should be redirected to your submission, which should also be automatically categorized under </w:t>
      </w:r>
      <w:r w:rsidR="005957E9" w:rsidRPr="00946239">
        <w:rPr>
          <w:rStyle w:val="ScreenTextPACKT"/>
        </w:rPr>
        <w:t>Reviews</w:t>
      </w:r>
      <w:r w:rsidR="005957E9">
        <w:t xml:space="preserve">. </w:t>
      </w:r>
    </w:p>
    <w:p w14:paraId="178EC125" w14:textId="378C7359" w:rsidR="009B3555" w:rsidRDefault="009E1488" w:rsidP="009B3555">
      <w:pPr>
        <w:pStyle w:val="TipwithoutheadingPACKT"/>
      </w:pPr>
      <w:r>
        <w:t xml:space="preserve">TDO Mini Forms might display an error message reading </w:t>
      </w:r>
      <w:r w:rsidRPr="00946239">
        <w:rPr>
          <w:rStyle w:val="ScreenTextPACKT"/>
        </w:rPr>
        <w:t>Error: No default author set! Create dummy user for default author automatically »</w:t>
      </w:r>
      <w:r>
        <w:t xml:space="preserve">. If this is the case, click on the link, which will create a </w:t>
      </w:r>
      <w:r w:rsidR="00EC1242" w:rsidRPr="00946239">
        <w:rPr>
          <w:rStyle w:val="ScreenTextPACKT"/>
        </w:rPr>
        <w:t>Default Author</w:t>
      </w:r>
      <w:r>
        <w:t xml:space="preserve"> for you</w:t>
      </w:r>
      <w:r w:rsidR="00EC1242">
        <w:t>,</w:t>
      </w:r>
      <w:r>
        <w:t xml:space="preserve"> and press the </w:t>
      </w:r>
      <w:r w:rsidRPr="00946239">
        <w:rPr>
          <w:rStyle w:val="ScreenTextPACKT"/>
        </w:rPr>
        <w:t>Save</w:t>
      </w:r>
      <w:r>
        <w:t xml:space="preserve"> button to save your changes.</w:t>
      </w:r>
    </w:p>
    <w:p w14:paraId="7C7D9374" w14:textId="3EDA531A" w:rsidR="00B73F0A" w:rsidRPr="00B73F0A" w:rsidRDefault="007C45D9" w:rsidP="00B73F0A">
      <w:r>
        <w:rPr>
          <w:noProof/>
        </w:rPr>
        <w:lastRenderedPageBreak/>
        <w:drawing>
          <wp:inline distT="0" distB="0" distL="0" distR="0" wp14:anchorId="58B2F45F" wp14:editId="7BCAA925">
            <wp:extent cx="5029200" cy="4921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805_02_01_TDO-Mini-Forms.png"/>
                    <pic:cNvPicPr/>
                  </pic:nvPicPr>
                  <pic:blipFill>
                    <a:blip r:embed="rId8">
                      <a:extLst>
                        <a:ext uri="{28A0092B-C50C-407E-A947-70E740481C1C}">
                          <a14:useLocalDpi xmlns:a14="http://schemas.microsoft.com/office/drawing/2010/main" val="0"/>
                        </a:ext>
                      </a:extLst>
                    </a:blip>
                    <a:stretch>
                      <a:fillRect/>
                    </a:stretch>
                  </pic:blipFill>
                  <pic:spPr>
                    <a:xfrm>
                      <a:off x="0" y="0"/>
                      <a:ext cx="5029200" cy="4921885"/>
                    </a:xfrm>
                    <a:prstGeom prst="rect">
                      <a:avLst/>
                    </a:prstGeom>
                  </pic:spPr>
                </pic:pic>
              </a:graphicData>
            </a:graphic>
          </wp:inline>
        </w:drawing>
      </w:r>
    </w:p>
    <w:p w14:paraId="3D2DFDBD" w14:textId="4C994EA6" w:rsidR="00B73F0A" w:rsidRDefault="00B73F0A" w:rsidP="00B73F0A">
      <w:pPr>
        <w:pStyle w:val="LayoutInformationPACKT"/>
        <w:rPr>
          <w:lang w:val="en-GB"/>
        </w:rPr>
      </w:pPr>
      <w:r>
        <w:rPr>
          <w:lang w:val="en-GB"/>
        </w:rPr>
        <w:t>Insert 9805_0</w:t>
      </w:r>
      <w:r w:rsidR="007C45D9">
        <w:rPr>
          <w:lang w:val="en-GB"/>
        </w:rPr>
        <w:t>2</w:t>
      </w:r>
      <w:r>
        <w:rPr>
          <w:lang w:val="en-GB"/>
        </w:rPr>
        <w:t>_01</w:t>
      </w:r>
      <w:r w:rsidR="007C45D9">
        <w:rPr>
          <w:lang w:val="en-GB"/>
        </w:rPr>
        <w:t>_TDO-Mini</w:t>
      </w:r>
      <w:r w:rsidR="00F676C0">
        <w:rPr>
          <w:lang w:val="en-GB"/>
        </w:rPr>
        <w:t>-Forms</w:t>
      </w:r>
      <w:r>
        <w:rPr>
          <w:lang w:val="en-GB"/>
        </w:rPr>
        <w:t>.</w:t>
      </w:r>
      <w:r w:rsidR="00F676C0">
        <w:rPr>
          <w:lang w:val="en-GB"/>
        </w:rPr>
        <w:t>png</w:t>
      </w:r>
    </w:p>
    <w:p w14:paraId="78E51D66" w14:textId="57B28CA4" w:rsidR="00A22E30" w:rsidRDefault="00A22E30" w:rsidP="00A22E30">
      <w:pPr>
        <w:pStyle w:val="NormalPACKT"/>
        <w:rPr>
          <w:rFonts w:ascii="Impact" w:hAnsi="Impact" w:cs="Arial"/>
          <w:iCs/>
          <w:color w:val="33CCCC"/>
          <w:sz w:val="24"/>
          <w:szCs w:val="28"/>
          <w:lang w:val="en-GB"/>
        </w:rPr>
      </w:pPr>
      <w:r w:rsidRPr="008C0943">
        <w:rPr>
          <w:rFonts w:ascii="Impact" w:hAnsi="Impact" w:cs="Arial"/>
          <w:iCs/>
          <w:color w:val="33CCCC"/>
          <w:sz w:val="24"/>
          <w:szCs w:val="28"/>
          <w:lang w:val="en-GB"/>
        </w:rPr>
        <w:t xml:space="preserve">Part </w:t>
      </w:r>
      <w:r>
        <w:rPr>
          <w:rFonts w:ascii="Impact" w:hAnsi="Impact" w:cs="Arial"/>
          <w:iCs/>
          <w:color w:val="33CCCC"/>
          <w:sz w:val="24"/>
          <w:szCs w:val="28"/>
          <w:lang w:val="en-GB"/>
        </w:rPr>
        <w:t>2</w:t>
      </w:r>
      <w:r w:rsidRPr="008C0943">
        <w:rPr>
          <w:rFonts w:ascii="Impact" w:hAnsi="Impact" w:cs="Arial"/>
          <w:iCs/>
          <w:color w:val="33CCCC"/>
          <w:sz w:val="24"/>
          <w:szCs w:val="28"/>
          <w:lang w:val="en-GB"/>
        </w:rPr>
        <w:t xml:space="preserve">: </w:t>
      </w:r>
      <w:r w:rsidR="00E86172">
        <w:rPr>
          <w:rFonts w:ascii="Impact" w:hAnsi="Impact" w:cs="Arial"/>
          <w:iCs/>
          <w:color w:val="33CCCC"/>
          <w:sz w:val="24"/>
          <w:szCs w:val="28"/>
          <w:lang w:val="en-GB"/>
        </w:rPr>
        <w:t>Simplifying the Process of Sharing User Reviews</w:t>
      </w:r>
    </w:p>
    <w:p w14:paraId="49E5C91F" w14:textId="77777777" w:rsidR="00292455" w:rsidRDefault="00292455" w:rsidP="00292455">
      <w:pPr>
        <w:pStyle w:val="TFAPackt"/>
      </w:pPr>
      <w:r>
        <w:t>How to Enable Users to Share Your Content</w:t>
      </w:r>
    </w:p>
    <w:p w14:paraId="0F618814" w14:textId="77777777" w:rsidR="00292455" w:rsidRDefault="00292455" w:rsidP="00292455">
      <w:pPr>
        <w:pStyle w:val="NormalPACKT"/>
      </w:pPr>
      <w:r>
        <w:t xml:space="preserve">By now, sharing content using social media icons is common practice. If you visit any publishing site, you will see multiple buttons that make it easier for the reader to share a story. In this case, you’re going to enable authors to share their content easier. The last thing people want to do is clicking on the browser’s address bar, copy the link, start up a </w:t>
      </w:r>
      <w:r>
        <w:lastRenderedPageBreak/>
        <w:t xml:space="preserve">new browser session, paste the link somewhere and then send it off to a friend. It’s not what they’re used </w:t>
      </w:r>
      <w:proofErr w:type="gramStart"/>
      <w:r>
        <w:t>to,</w:t>
      </w:r>
      <w:proofErr w:type="gramEnd"/>
      <w:r>
        <w:t xml:space="preserve"> so let’s provide this same functionality found on many other sites to simply this process. </w:t>
      </w:r>
    </w:p>
    <w:p w14:paraId="2BAE1B44" w14:textId="77777777" w:rsidR="00292455" w:rsidRDefault="00292455" w:rsidP="00292455">
      <w:pPr>
        <w:pStyle w:val="Heading4"/>
      </w:pPr>
      <w:r>
        <w:t>Part 2: Simplifying the Process of Sharing User Reviews</w:t>
      </w:r>
    </w:p>
    <w:p w14:paraId="5158DBCA" w14:textId="77777777" w:rsidR="00292455" w:rsidRDefault="00292455" w:rsidP="00292455">
      <w:pPr>
        <w:pStyle w:val="NumberedBulletPACKT"/>
        <w:numPr>
          <w:ilvl w:val="0"/>
          <w:numId w:val="14"/>
        </w:numPr>
      </w:pPr>
      <w:r>
        <w:t xml:space="preserve">Since </w:t>
      </w:r>
      <w:proofErr w:type="spellStart"/>
      <w:r>
        <w:t>BuddyPress</w:t>
      </w:r>
      <w:proofErr w:type="spellEnd"/>
      <w:r>
        <w:t xml:space="preserve"> doesn’t ship with automatic sharing capabilities via Facebook, Twitter or any other social network out of the box, we’ll use </w:t>
      </w:r>
      <w:proofErr w:type="spellStart"/>
      <w:r>
        <w:t>AddThis</w:t>
      </w:r>
      <w:proofErr w:type="spellEnd"/>
      <w:r>
        <w:t xml:space="preserve"> instead. If you don’t have a Facebook, Twitter, Google or Open ID account, register for a free </w:t>
      </w:r>
      <w:proofErr w:type="spellStart"/>
      <w:r>
        <w:t>AddThis</w:t>
      </w:r>
      <w:proofErr w:type="spellEnd"/>
      <w:r>
        <w:t xml:space="preserve"> account at </w:t>
      </w:r>
      <w:r w:rsidRPr="00185EA8">
        <w:rPr>
          <w:rStyle w:val="URLPACKT"/>
          <w:color w:val="800080"/>
        </w:rPr>
        <w:t>http://www.addthis.com</w:t>
      </w:r>
      <w:r>
        <w:t xml:space="preserve">, by clicking on the </w:t>
      </w:r>
      <w:r w:rsidRPr="00185EA8">
        <w:rPr>
          <w:rStyle w:val="ScreenTextPACKT"/>
        </w:rPr>
        <w:t>Join Now</w:t>
      </w:r>
      <w:r>
        <w:t xml:space="preserve"> link in the top right corner. </w:t>
      </w:r>
    </w:p>
    <w:p w14:paraId="58F4B749" w14:textId="77777777" w:rsidR="00292455" w:rsidRDefault="00292455" w:rsidP="00292455">
      <w:pPr>
        <w:pStyle w:val="NumberedBulletPACKT"/>
        <w:numPr>
          <w:ilvl w:val="0"/>
          <w:numId w:val="14"/>
        </w:numPr>
      </w:pPr>
      <w:r>
        <w:t xml:space="preserve">By default, </w:t>
      </w:r>
      <w:proofErr w:type="spellStart"/>
      <w:r>
        <w:t>AddThis</w:t>
      </w:r>
      <w:proofErr w:type="spellEnd"/>
      <w:r>
        <w:t xml:space="preserve"> displays four social media icons of</w:t>
      </w:r>
      <w:r w:rsidRPr="009453AB">
        <w:t xml:space="preserve"> 11 defau</w:t>
      </w:r>
      <w:r>
        <w:t xml:space="preserve">lt services, using </w:t>
      </w:r>
      <w:r w:rsidRPr="009453AB">
        <w:t xml:space="preserve">the most recently used </w:t>
      </w:r>
      <w:r>
        <w:t xml:space="preserve">destinations. However, to customize these icons and the URL they should point to, we’ll have to modify the code by using the snippet below, which calls for the Facebook, Twitter, </w:t>
      </w:r>
      <w:proofErr w:type="gramStart"/>
      <w:r>
        <w:t>MySpace</w:t>
      </w:r>
      <w:proofErr w:type="gramEnd"/>
      <w:r>
        <w:t xml:space="preserve"> and e-mail icons.</w:t>
      </w:r>
    </w:p>
    <w:p w14:paraId="3F2862BB" w14:textId="56A5F343" w:rsidR="00292455" w:rsidRDefault="00292455" w:rsidP="00292455">
      <w:pPr>
        <w:pStyle w:val="CodePACKT"/>
      </w:pPr>
      <w:r>
        <w:t>&lt;</w:t>
      </w:r>
      <w:proofErr w:type="gramStart"/>
      <w:r>
        <w:t>div</w:t>
      </w:r>
      <w:proofErr w:type="gramEnd"/>
      <w:r>
        <w:t xml:space="preserve"> class="</w:t>
      </w:r>
      <w:proofErr w:type="spellStart"/>
      <w:r>
        <w:t>addthis_toolbox</w:t>
      </w:r>
      <w:proofErr w:type="spellEnd"/>
      <w:r>
        <w:t xml:space="preserve"> </w:t>
      </w:r>
      <w:proofErr w:type="spellStart"/>
      <w:r>
        <w:t>addthis_default_style</w:t>
      </w:r>
      <w:proofErr w:type="spellEnd"/>
      <w:r>
        <w:t xml:space="preserve"> addthis_32x32_style" </w:t>
      </w:r>
      <w:proofErr w:type="spellStart"/>
      <w:r>
        <w:t>addthis:url</w:t>
      </w:r>
      <w:proofErr w:type="spellEnd"/>
      <w:r>
        <w:t>="</w:t>
      </w:r>
      <w:r w:rsidR="00C77674" w:rsidRPr="00C77674">
        <w:t>%%SUBMISSIONURL%%</w:t>
      </w:r>
      <w:r>
        <w:t xml:space="preserve">" </w:t>
      </w:r>
      <w:proofErr w:type="spellStart"/>
      <w:r>
        <w:t>addthis:title</w:t>
      </w:r>
      <w:proofErr w:type="spellEnd"/>
      <w:r>
        <w:t>="Read my latest review at"&gt;</w:t>
      </w:r>
    </w:p>
    <w:p w14:paraId="0B607967" w14:textId="77777777" w:rsidR="00292455" w:rsidRDefault="00292455" w:rsidP="00292455">
      <w:pPr>
        <w:pStyle w:val="CodePACKT"/>
      </w:pPr>
      <w:r>
        <w:t>&lt;</w:t>
      </w:r>
      <w:proofErr w:type="gramStart"/>
      <w:r>
        <w:t>a</w:t>
      </w:r>
      <w:proofErr w:type="gramEnd"/>
      <w:r>
        <w:t xml:space="preserve"> class="</w:t>
      </w:r>
      <w:proofErr w:type="spellStart"/>
      <w:r>
        <w:t>addthis_button_facebook</w:t>
      </w:r>
      <w:proofErr w:type="spellEnd"/>
      <w:r>
        <w:t>"&gt;&lt;/a&gt;</w:t>
      </w:r>
    </w:p>
    <w:p w14:paraId="0F1E1340" w14:textId="77777777" w:rsidR="00292455" w:rsidRDefault="00292455" w:rsidP="00292455">
      <w:pPr>
        <w:pStyle w:val="CodePACKT"/>
      </w:pPr>
      <w:r>
        <w:t>&lt;</w:t>
      </w:r>
      <w:proofErr w:type="gramStart"/>
      <w:r>
        <w:t>a</w:t>
      </w:r>
      <w:proofErr w:type="gramEnd"/>
      <w:r>
        <w:t xml:space="preserve"> class="</w:t>
      </w:r>
      <w:proofErr w:type="spellStart"/>
      <w:r>
        <w:t>addthis_button_twitter</w:t>
      </w:r>
      <w:proofErr w:type="spellEnd"/>
      <w:r>
        <w:t>"&gt;&lt;/a&gt;</w:t>
      </w:r>
    </w:p>
    <w:p w14:paraId="0FD545E2" w14:textId="77777777" w:rsidR="00292455" w:rsidRDefault="00292455" w:rsidP="00292455">
      <w:pPr>
        <w:pStyle w:val="CodePACKT"/>
      </w:pPr>
      <w:r>
        <w:t>&lt;</w:t>
      </w:r>
      <w:proofErr w:type="gramStart"/>
      <w:r>
        <w:t>a</w:t>
      </w:r>
      <w:proofErr w:type="gramEnd"/>
      <w:r>
        <w:t xml:space="preserve"> class="</w:t>
      </w:r>
      <w:proofErr w:type="spellStart"/>
      <w:r>
        <w:t>addthis_button_myspace</w:t>
      </w:r>
      <w:proofErr w:type="spellEnd"/>
      <w:r>
        <w:t>"&gt;&lt;/a&gt;</w:t>
      </w:r>
    </w:p>
    <w:p w14:paraId="03E6BB75" w14:textId="77777777" w:rsidR="00292455" w:rsidRDefault="00292455" w:rsidP="00292455">
      <w:pPr>
        <w:pStyle w:val="CodePACKT"/>
      </w:pPr>
      <w:r>
        <w:t>&lt;</w:t>
      </w:r>
      <w:proofErr w:type="gramStart"/>
      <w:r>
        <w:t>a</w:t>
      </w:r>
      <w:proofErr w:type="gramEnd"/>
      <w:r>
        <w:t xml:space="preserve"> class="</w:t>
      </w:r>
      <w:proofErr w:type="spellStart"/>
      <w:r>
        <w:t>addthis_button_email</w:t>
      </w:r>
      <w:proofErr w:type="spellEnd"/>
      <w:r>
        <w:t>"&gt;&lt;/a&gt;</w:t>
      </w:r>
    </w:p>
    <w:p w14:paraId="45B22E80" w14:textId="77777777" w:rsidR="00292455" w:rsidRDefault="00292455" w:rsidP="00292455">
      <w:pPr>
        <w:pStyle w:val="CodePACKT"/>
      </w:pPr>
      <w:r>
        <w:t>&lt;/div&gt;</w:t>
      </w:r>
    </w:p>
    <w:p w14:paraId="5FAECAC7" w14:textId="77777777" w:rsidR="00292455" w:rsidRDefault="00292455" w:rsidP="00292455">
      <w:pPr>
        <w:pStyle w:val="CodePACKT"/>
      </w:pPr>
      <w:r>
        <w:t>&lt;</w:t>
      </w:r>
      <w:proofErr w:type="gramStart"/>
      <w:r>
        <w:t>script</w:t>
      </w:r>
      <w:proofErr w:type="gramEnd"/>
      <w:r>
        <w:t xml:space="preserve"> type="text/</w:t>
      </w:r>
      <w:proofErr w:type="spellStart"/>
      <w:r>
        <w:t>javascript</w:t>
      </w:r>
      <w:proofErr w:type="spellEnd"/>
      <w:r>
        <w:t xml:space="preserve">" </w:t>
      </w:r>
      <w:proofErr w:type="spellStart"/>
      <w:r>
        <w:t>src</w:t>
      </w:r>
      <w:proofErr w:type="spellEnd"/>
      <w:r>
        <w:t>="http://s7.addthis.com/js/250/addthis_widget.js"&gt;</w:t>
      </w:r>
    </w:p>
    <w:p w14:paraId="4FA60BCF" w14:textId="77777777" w:rsidR="00292455" w:rsidRDefault="00292455" w:rsidP="00292455">
      <w:pPr>
        <w:pStyle w:val="CodePACKT"/>
      </w:pPr>
      <w:r>
        <w:t>&lt;/script&gt;</w:t>
      </w:r>
    </w:p>
    <w:p w14:paraId="301FE409" w14:textId="37724601" w:rsidR="00292455" w:rsidRPr="005C6BDF" w:rsidRDefault="00292455" w:rsidP="00292455">
      <w:pPr>
        <w:pStyle w:val="LayoutInformationPACKT"/>
        <w:rPr>
          <w:lang w:val="en-GB"/>
        </w:rPr>
      </w:pPr>
      <w:r>
        <w:rPr>
          <w:lang w:val="en-GB"/>
        </w:rPr>
        <w:t>Insert 9805_02_01</w:t>
      </w:r>
      <w:r w:rsidR="00C77674">
        <w:rPr>
          <w:lang w:val="en-GB"/>
        </w:rPr>
        <w:t>-TDO-Mini-Form</w:t>
      </w:r>
      <w:r>
        <w:rPr>
          <w:lang w:val="en-GB"/>
        </w:rPr>
        <w:t>.txt</w:t>
      </w:r>
    </w:p>
    <w:p w14:paraId="527BECF5" w14:textId="77777777" w:rsidR="00292455" w:rsidRDefault="00292455" w:rsidP="00292455">
      <w:pPr>
        <w:pStyle w:val="NumberedBulletPACKT"/>
        <w:numPr>
          <w:ilvl w:val="0"/>
          <w:numId w:val="0"/>
        </w:numPr>
        <w:tabs>
          <w:tab w:val="left" w:pos="1179"/>
        </w:tabs>
        <w:ind w:left="720" w:hanging="360"/>
      </w:pPr>
      <w:r>
        <w:tab/>
        <w:t xml:space="preserve">More information on </w:t>
      </w:r>
      <w:proofErr w:type="spellStart"/>
      <w:r>
        <w:t>AddThis</w:t>
      </w:r>
      <w:proofErr w:type="spellEnd"/>
      <w:r>
        <w:t xml:space="preserve"> customization can be found at </w:t>
      </w:r>
      <w:r w:rsidRPr="00185EA8">
        <w:rPr>
          <w:rStyle w:val="URLPACKT"/>
          <w:color w:val="800080"/>
        </w:rPr>
        <w:t>https://www.addthis.com/help/client-api#rendering-preferred-services</w:t>
      </w:r>
    </w:p>
    <w:p w14:paraId="773E5BFA" w14:textId="6EDDCF05" w:rsidR="00292455" w:rsidRDefault="00292455" w:rsidP="00292455">
      <w:pPr>
        <w:pStyle w:val="NumberedBulletPACKT"/>
        <w:numPr>
          <w:ilvl w:val="0"/>
          <w:numId w:val="14"/>
        </w:numPr>
      </w:pPr>
      <w:r>
        <w:t xml:space="preserve">Back in your </w:t>
      </w:r>
      <w:proofErr w:type="spellStart"/>
      <w:r>
        <w:t>WordPress</w:t>
      </w:r>
      <w:proofErr w:type="spellEnd"/>
      <w:r>
        <w:t xml:space="preserve"> Dashboard, return to the form you created in Part 1 by navigating to </w:t>
      </w:r>
      <w:r w:rsidR="00C8632A">
        <w:rPr>
          <w:rStyle w:val="ScreenTextPACKT"/>
        </w:rPr>
        <w:t>Form Hacker</w:t>
      </w:r>
      <w:r>
        <w:t xml:space="preserve"> under </w:t>
      </w:r>
      <w:r w:rsidR="00C8632A">
        <w:rPr>
          <w:rStyle w:val="ScreenTextPACKT"/>
        </w:rPr>
        <w:t>TDO Mini F</w:t>
      </w:r>
      <w:r w:rsidRPr="00185EA8">
        <w:rPr>
          <w:rStyle w:val="ScreenTextPACKT"/>
        </w:rPr>
        <w:t>orms</w:t>
      </w:r>
      <w:r>
        <w:t>.</w:t>
      </w:r>
      <w:r w:rsidR="00837332">
        <w:t xml:space="preserve"> Click on the </w:t>
      </w:r>
      <w:r w:rsidR="00837332" w:rsidRPr="00CD39D2">
        <w:rPr>
          <w:rStyle w:val="ScreenTextPACKT"/>
        </w:rPr>
        <w:t>Messages</w:t>
      </w:r>
      <w:r w:rsidR="00837332">
        <w:t xml:space="preserve"> link below the form name.</w:t>
      </w:r>
    </w:p>
    <w:p w14:paraId="4826C8EB" w14:textId="2A2D4062" w:rsidR="002003CA" w:rsidRPr="00CD39D2" w:rsidRDefault="002B5324" w:rsidP="00292455">
      <w:pPr>
        <w:pStyle w:val="NumberedBulletPACKT"/>
        <w:numPr>
          <w:ilvl w:val="0"/>
          <w:numId w:val="14"/>
        </w:numPr>
        <w:rPr>
          <w:rStyle w:val="ScreenTextPACKT"/>
        </w:rPr>
      </w:pPr>
      <w:r>
        <w:t xml:space="preserve">Scroll down to the </w:t>
      </w:r>
      <w:r w:rsidRPr="00CD39D2">
        <w:rPr>
          <w:rStyle w:val="ScreenTextPACKT"/>
        </w:rPr>
        <w:t>Submission Published</w:t>
      </w:r>
      <w:r>
        <w:t xml:space="preserve"> section and </w:t>
      </w:r>
      <w:r w:rsidR="002003CA">
        <w:t xml:space="preserve">write a call to action below </w:t>
      </w:r>
      <w:r>
        <w:t>the existing html, starting on a new line.</w:t>
      </w:r>
      <w:r w:rsidR="00620B6E">
        <w:t xml:space="preserve"> </w:t>
      </w:r>
      <w:r w:rsidR="002003CA">
        <w:t xml:space="preserve">Something like </w:t>
      </w:r>
      <w:r w:rsidR="002003CA" w:rsidRPr="00CD39D2">
        <w:rPr>
          <w:rStyle w:val="ScreenTextPACKT"/>
        </w:rPr>
        <w:t>Share this review using any of the services listed below</w:t>
      </w:r>
      <w:r w:rsidR="00826AC6">
        <w:t xml:space="preserve"> will suffice</w:t>
      </w:r>
      <w:r w:rsidR="002003CA">
        <w:t>. You may want to emphasize it with some CSS formatting.</w:t>
      </w:r>
      <w:r w:rsidR="0095500E">
        <w:t xml:space="preserve"> You may further want to edit any of the copy for better feedback. For example, instead of </w:t>
      </w:r>
      <w:r w:rsidR="0095500E" w:rsidRPr="00CD39D2">
        <w:rPr>
          <w:rStyle w:val="ScreenTextPACKT"/>
        </w:rPr>
        <w:t>Thank you for using this service</w:t>
      </w:r>
      <w:r w:rsidR="0095500E">
        <w:t xml:space="preserve">, you may want to </w:t>
      </w:r>
      <w:r w:rsidR="00113F68">
        <w:t>display</w:t>
      </w:r>
      <w:r w:rsidR="0095500E">
        <w:t xml:space="preserve"> </w:t>
      </w:r>
      <w:r w:rsidR="0095500E" w:rsidRPr="00CD39D2">
        <w:rPr>
          <w:rStyle w:val="ScreenTextPACKT"/>
        </w:rPr>
        <w:t xml:space="preserve">Thank you for your submission! </w:t>
      </w:r>
    </w:p>
    <w:p w14:paraId="1A219598" w14:textId="3C5651BB" w:rsidR="00292455" w:rsidRDefault="002003CA" w:rsidP="00292455">
      <w:pPr>
        <w:pStyle w:val="NumberedBulletPACKT"/>
        <w:numPr>
          <w:ilvl w:val="0"/>
          <w:numId w:val="14"/>
        </w:numPr>
      </w:pPr>
      <w:r>
        <w:t xml:space="preserve">On the next line, paste the code from Step 2. </w:t>
      </w:r>
      <w:r w:rsidR="00620B6E">
        <w:t xml:space="preserve">Press the </w:t>
      </w:r>
      <w:r w:rsidR="00620B6E" w:rsidRPr="00CD39D2">
        <w:rPr>
          <w:rStyle w:val="ScreenTextPACKT"/>
        </w:rPr>
        <w:t>Save</w:t>
      </w:r>
      <w:r w:rsidR="00620B6E">
        <w:t xml:space="preserve"> button to save your changes.</w:t>
      </w:r>
    </w:p>
    <w:p w14:paraId="1574AB6F" w14:textId="6E8C9A9A" w:rsidR="00292455" w:rsidRDefault="00875E58" w:rsidP="00292455">
      <w:pPr>
        <w:pStyle w:val="NumberedBulletPACKT"/>
        <w:numPr>
          <w:ilvl w:val="0"/>
          <w:numId w:val="14"/>
        </w:numPr>
      </w:pPr>
      <w:r>
        <w:t>Be sure to u</w:t>
      </w:r>
      <w:r w:rsidR="00292455">
        <w:t xml:space="preserve">ncheck </w:t>
      </w:r>
      <w:r w:rsidR="00292455" w:rsidRPr="00D11548">
        <w:rPr>
          <w:rStyle w:val="ScreenTextPACKT"/>
        </w:rPr>
        <w:t>comments</w:t>
      </w:r>
      <w:r w:rsidR="00292455">
        <w:t xml:space="preserve">, </w:t>
      </w:r>
      <w:r w:rsidR="00292455" w:rsidRPr="00D11548">
        <w:rPr>
          <w:rStyle w:val="ScreenTextPACKT"/>
        </w:rPr>
        <w:t>trackbacks</w:t>
      </w:r>
      <w:r w:rsidR="00292455">
        <w:t xml:space="preserve"> and </w:t>
      </w:r>
      <w:r w:rsidR="00292455" w:rsidRPr="00D11548">
        <w:rPr>
          <w:rStyle w:val="ScreenTextPACKT"/>
        </w:rPr>
        <w:t>pingbacks</w:t>
      </w:r>
      <w:r w:rsidR="00292455">
        <w:t xml:space="preserve"> in the </w:t>
      </w:r>
      <w:r w:rsidR="00292455" w:rsidRPr="00D11548">
        <w:rPr>
          <w:rStyle w:val="ScreenTextPACKT"/>
        </w:rPr>
        <w:t>Discussion</w:t>
      </w:r>
      <w:r w:rsidR="00292455">
        <w:t xml:space="preserve"> section, </w:t>
      </w:r>
      <w:r>
        <w:t>for your UGC submission page</w:t>
      </w:r>
      <w:r w:rsidR="00292455">
        <w:t xml:space="preserve">. </w:t>
      </w:r>
    </w:p>
    <w:p w14:paraId="37E1722E" w14:textId="4873B8F4" w:rsidR="00292455" w:rsidRDefault="00A52A08" w:rsidP="00292455">
      <w:pPr>
        <w:rPr>
          <w:lang w:val="en-GB"/>
        </w:rPr>
      </w:pPr>
      <w:r>
        <w:rPr>
          <w:noProof/>
          <w:sz w:val="16"/>
          <w:szCs w:val="16"/>
        </w:rPr>
        <w:lastRenderedPageBreak/>
        <w:drawing>
          <wp:inline distT="0" distB="0" distL="0" distR="0" wp14:anchorId="1A8B3C7D" wp14:editId="2E5D8FC8">
            <wp:extent cx="5029200" cy="23818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805_02_02_TDO-Mini-Forms.png"/>
                    <pic:cNvPicPr/>
                  </pic:nvPicPr>
                  <pic:blipFill>
                    <a:blip r:embed="rId9">
                      <a:extLst>
                        <a:ext uri="{28A0092B-C50C-407E-A947-70E740481C1C}">
                          <a14:useLocalDpi xmlns:a14="http://schemas.microsoft.com/office/drawing/2010/main" val="0"/>
                        </a:ext>
                      </a:extLst>
                    </a:blip>
                    <a:stretch>
                      <a:fillRect/>
                    </a:stretch>
                  </pic:blipFill>
                  <pic:spPr>
                    <a:xfrm>
                      <a:off x="0" y="0"/>
                      <a:ext cx="5029200" cy="2381885"/>
                    </a:xfrm>
                    <a:prstGeom prst="rect">
                      <a:avLst/>
                    </a:prstGeom>
                  </pic:spPr>
                </pic:pic>
              </a:graphicData>
            </a:graphic>
          </wp:inline>
        </w:drawing>
      </w:r>
      <w:r w:rsidR="00292455">
        <w:rPr>
          <w:rStyle w:val="CommentReference"/>
        </w:rPr>
        <w:commentReference w:id="1"/>
      </w:r>
    </w:p>
    <w:p w14:paraId="5EE612AB" w14:textId="52FA1950" w:rsidR="00292455" w:rsidRDefault="00292455" w:rsidP="00292455">
      <w:pPr>
        <w:pStyle w:val="LayoutInformationPACKT"/>
        <w:rPr>
          <w:lang w:val="en-GB"/>
        </w:rPr>
      </w:pPr>
      <w:r>
        <w:rPr>
          <w:lang w:val="en-GB"/>
        </w:rPr>
        <w:t>Insert 9805_02_0</w:t>
      </w:r>
      <w:r w:rsidR="00662DCC">
        <w:rPr>
          <w:lang w:val="en-GB"/>
        </w:rPr>
        <w:t>2-TDO-Mini-Form</w:t>
      </w:r>
      <w:r>
        <w:rPr>
          <w:lang w:val="en-GB"/>
        </w:rPr>
        <w:t>.bmp</w:t>
      </w:r>
    </w:p>
    <w:p w14:paraId="3B6720A9" w14:textId="77777777" w:rsidR="00292455" w:rsidRPr="0030523F" w:rsidRDefault="00292455" w:rsidP="00292455">
      <w:pPr>
        <w:pStyle w:val="TipwithoutheadingPACKT"/>
      </w:pPr>
      <w:r>
        <w:t xml:space="preserve">You can take this tutorial a step further by integrating Achievements for </w:t>
      </w:r>
      <w:proofErr w:type="spellStart"/>
      <w:r>
        <w:t>BuddyPress</w:t>
      </w:r>
      <w:proofErr w:type="spellEnd"/>
      <w:r>
        <w:t xml:space="preserve">. For example, you could add one more line of copy that reads </w:t>
      </w:r>
      <w:r w:rsidRPr="00010065">
        <w:rPr>
          <w:rStyle w:val="ScreenTextPACKT"/>
        </w:rPr>
        <w:t>Earn 10 points if you share your review on your Activity stream</w:t>
      </w:r>
      <w:r>
        <w:t xml:space="preserve"> and create a new Achievement for this action.</w:t>
      </w:r>
    </w:p>
    <w:p w14:paraId="7E5CB481" w14:textId="77777777" w:rsidR="00292455" w:rsidRDefault="00292455" w:rsidP="00292455">
      <w:pPr>
        <w:pStyle w:val="WJHPackt"/>
      </w:pPr>
      <w:r>
        <w:t>What just happened?</w:t>
      </w:r>
    </w:p>
    <w:p w14:paraId="4585B325" w14:textId="77777777" w:rsidR="00292455" w:rsidRDefault="00292455" w:rsidP="00292455">
      <w:r>
        <w:t xml:space="preserve">Upon the posting of the content from Part 1, your users also needed to be able to share it through popular social networking sites like Facebook and Twitter, which </w:t>
      </w:r>
      <w:proofErr w:type="gramStart"/>
      <w:r>
        <w:t>was</w:t>
      </w:r>
      <w:proofErr w:type="gramEnd"/>
      <w:r>
        <w:t xml:space="preserve"> accomplished using the </w:t>
      </w:r>
      <w:proofErr w:type="spellStart"/>
      <w:r>
        <w:t>AddThis</w:t>
      </w:r>
      <w:proofErr w:type="spellEnd"/>
      <w:r>
        <w:t xml:space="preserve"> service. You also modified the </w:t>
      </w:r>
      <w:proofErr w:type="spellStart"/>
      <w:r>
        <w:t>AddThis</w:t>
      </w:r>
      <w:proofErr w:type="spellEnd"/>
      <w:r>
        <w:t xml:space="preserve"> service to use only certain social networking services. </w:t>
      </w:r>
    </w:p>
    <w:p w14:paraId="5D17DDD1" w14:textId="5F150EAA" w:rsidR="00827F1D" w:rsidRDefault="00FB6231" w:rsidP="00D85E2B">
      <w:pPr>
        <w:rPr>
          <w:lang w:val="en-GB"/>
        </w:rPr>
      </w:pPr>
      <w:r>
        <w:rPr>
          <w:lang w:val="en-GB"/>
        </w:rPr>
        <w:t xml:space="preserve"> </w:t>
      </w:r>
    </w:p>
    <w:sectPr w:rsidR="00827F1D" w:rsidSect="008E0356">
      <w:footerReference w:type="even" r:id="rId11"/>
      <w:footerReference w:type="default" r:id="rId12"/>
      <w:pgSz w:w="12240" w:h="15840" w:code="1"/>
      <w:pgMar w:top="2347" w:right="2160" w:bottom="2707" w:left="2160" w:header="1973" w:footer="2347" w:gutter="0"/>
      <w:cols w:space="432"/>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obin" w:date="2011-11-11T12:08:00Z" w:initials="RDJ">
    <w:p w14:paraId="35367D11" w14:textId="77777777" w:rsidR="00CD39D2" w:rsidRDefault="00CD39D2" w:rsidP="00292455">
      <w:pPr>
        <w:pStyle w:val="CommentText"/>
      </w:pPr>
      <w:r>
        <w:rPr>
          <w:rStyle w:val="CommentReference"/>
        </w:rPr>
        <w:annotationRef/>
      </w:r>
      <w:r>
        <w:t>Please crop the bottom of the image. Please refer to it in the text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97DAD1" w14:textId="77777777" w:rsidR="00CD39D2" w:rsidRDefault="00CD39D2">
      <w:r>
        <w:separator/>
      </w:r>
    </w:p>
    <w:p w14:paraId="67B242A3" w14:textId="77777777" w:rsidR="00CD39D2" w:rsidRDefault="00CD39D2"/>
  </w:endnote>
  <w:endnote w:type="continuationSeparator" w:id="0">
    <w:p w14:paraId="49C42358" w14:textId="77777777" w:rsidR="00CD39D2" w:rsidRDefault="00CD39D2">
      <w:r>
        <w:continuationSeparator/>
      </w:r>
    </w:p>
    <w:p w14:paraId="048CC708" w14:textId="77777777" w:rsidR="00CD39D2" w:rsidRDefault="00CD39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Impact">
    <w:panose1 w:val="020B080603090205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Console">
    <w:panose1 w:val="020B0609040504020204"/>
    <w:charset w:val="00"/>
    <w:family w:val="auto"/>
    <w:pitch w:val="variable"/>
    <w:sig w:usb0="8000028F" w:usb1="00001800" w:usb2="00000000" w:usb3="00000000" w:csb0="0000001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61753" w14:textId="77777777" w:rsidR="00CD39D2" w:rsidRDefault="00CD39D2" w:rsidP="00F61BCF">
    <w:pP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97385A">
      <w:rPr>
        <w:rStyle w:val="PageNumber"/>
        <w:noProof/>
      </w:rPr>
      <w:t>2</w:t>
    </w:r>
    <w:r>
      <w:rPr>
        <w:rStyle w:val="PageNumber"/>
      </w:rPr>
      <w:fldChar w:fldCharType="end"/>
    </w:r>
  </w:p>
  <w:p w14:paraId="13E9B87A" w14:textId="77777777" w:rsidR="00CD39D2" w:rsidRDefault="00CD39D2" w:rsidP="00265FAB">
    <w:pPr>
      <w:ind w:right="360" w:firstLine="360"/>
    </w:pPr>
  </w:p>
  <w:p w14:paraId="0856D466" w14:textId="77777777" w:rsidR="00CD39D2" w:rsidRDefault="00CD39D2"/>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C5C32B" w14:textId="77777777" w:rsidR="00CD39D2" w:rsidRDefault="00CD39D2" w:rsidP="00265FAB">
    <w:pP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97385A">
      <w:rPr>
        <w:rStyle w:val="PageNumber"/>
        <w:noProof/>
      </w:rPr>
      <w:t>3</w:t>
    </w:r>
    <w:r>
      <w:rPr>
        <w:rStyle w:val="PageNumber"/>
      </w:rPr>
      <w:fldChar w:fldCharType="end"/>
    </w:r>
  </w:p>
  <w:p w14:paraId="10DD4036" w14:textId="77777777" w:rsidR="00CD39D2" w:rsidRDefault="00CD39D2">
    <w:pPr>
      <w:ind w:right="360" w:firstLine="360"/>
      <w:jc w:val="right"/>
      <w:rPr>
        <w:rStyle w:val="HeaderFooterPACKT"/>
      </w:rPr>
    </w:pPr>
  </w:p>
  <w:p w14:paraId="12F50733" w14:textId="77777777" w:rsidR="00CD39D2" w:rsidRDefault="00CD39D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3DEBB8" w14:textId="77777777" w:rsidR="00CD39D2" w:rsidRDefault="00CD39D2">
      <w:r>
        <w:separator/>
      </w:r>
    </w:p>
    <w:p w14:paraId="1F88DE44" w14:textId="77777777" w:rsidR="00CD39D2" w:rsidRDefault="00CD39D2"/>
  </w:footnote>
  <w:footnote w:type="continuationSeparator" w:id="0">
    <w:p w14:paraId="4D644129" w14:textId="77777777" w:rsidR="00CD39D2" w:rsidRDefault="00CD39D2">
      <w:r>
        <w:continuationSeparator/>
      </w:r>
    </w:p>
    <w:p w14:paraId="1A24A04F" w14:textId="77777777" w:rsidR="00CD39D2" w:rsidRDefault="00CD39D2"/>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4AC84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multilevel"/>
    <w:tmpl w:val="25C2D0E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25060B8"/>
    <w:multiLevelType w:val="hybridMultilevel"/>
    <w:tmpl w:val="66E02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9B6F6F"/>
    <w:multiLevelType w:val="hybridMultilevel"/>
    <w:tmpl w:val="B2424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16438F"/>
    <w:multiLevelType w:val="multilevel"/>
    <w:tmpl w:val="25C2D0E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28F44AFC"/>
    <w:multiLevelType w:val="hybridMultilevel"/>
    <w:tmpl w:val="0B6EDA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9C16AC0"/>
    <w:multiLevelType w:val="multilevel"/>
    <w:tmpl w:val="25C2D0E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43683A84"/>
    <w:multiLevelType w:val="multilevel"/>
    <w:tmpl w:val="25C2D0E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441639CD"/>
    <w:multiLevelType w:val="hybridMultilevel"/>
    <w:tmpl w:val="78665E2C"/>
    <w:lvl w:ilvl="0" w:tplc="0E146A02">
      <w:start w:val="1"/>
      <w:numFmt w:val="bullet"/>
      <w:pStyle w:val="BulletwithinbulletendPACK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F0D4B46"/>
    <w:multiLevelType w:val="hybridMultilevel"/>
    <w:tmpl w:val="F4C4A598"/>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0">
    <w:nsid w:val="60EC1934"/>
    <w:multiLevelType w:val="hybridMultilevel"/>
    <w:tmpl w:val="69B60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C56895"/>
    <w:multiLevelType w:val="hybridMultilevel"/>
    <w:tmpl w:val="1D640B56"/>
    <w:lvl w:ilvl="0" w:tplc="0E146A02">
      <w:start w:val="1"/>
      <w:numFmt w:val="bullet"/>
      <w:pStyle w:val="BulletPACK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3780B43"/>
    <w:multiLevelType w:val="hybridMultilevel"/>
    <w:tmpl w:val="1CA2C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675EAA"/>
    <w:multiLevelType w:val="hybridMultilevel"/>
    <w:tmpl w:val="F4D8B0B4"/>
    <w:lvl w:ilvl="0" w:tplc="599082AC">
      <w:start w:val="1"/>
      <w:numFmt w:val="bullet"/>
      <w:pStyle w:val="BulletwithinbulletPACK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1"/>
  </w:num>
  <w:num w:numId="2">
    <w:abstractNumId w:val="13"/>
  </w:num>
  <w:num w:numId="3">
    <w:abstractNumId w:val="8"/>
  </w:num>
  <w:num w:numId="4">
    <w:abstractNumId w:val="1"/>
  </w:num>
  <w:num w:numId="5">
    <w:abstractNumId w:val="2"/>
  </w:num>
  <w:num w:numId="6">
    <w:abstractNumId w:val="7"/>
  </w:num>
  <w:num w:numId="7">
    <w:abstractNumId w:val="6"/>
  </w:num>
  <w:num w:numId="8">
    <w:abstractNumId w:val="0"/>
  </w:num>
  <w:num w:numId="9">
    <w:abstractNumId w:val="5"/>
  </w:num>
  <w:num w:numId="10">
    <w:abstractNumId w:val="10"/>
  </w:num>
  <w:num w:numId="11">
    <w:abstractNumId w:val="3"/>
  </w:num>
  <w:num w:numId="12">
    <w:abstractNumId w:val="9"/>
  </w:num>
  <w:num w:numId="13">
    <w:abstractNumId w:val="4"/>
  </w:num>
  <w:num w:numId="14">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76"/>
  <w:mirrorMargins/>
  <w:proofState w:spelling="clean" w:grammar="clean"/>
  <w:attachedTemplate r:id="rId1"/>
  <w:defaultTabStop w:val="360"/>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9AE"/>
    <w:rsid w:val="00000BDD"/>
    <w:rsid w:val="00001F34"/>
    <w:rsid w:val="000025FC"/>
    <w:rsid w:val="000039C1"/>
    <w:rsid w:val="00004151"/>
    <w:rsid w:val="00004376"/>
    <w:rsid w:val="0000440F"/>
    <w:rsid w:val="00005EA5"/>
    <w:rsid w:val="00010065"/>
    <w:rsid w:val="000105A1"/>
    <w:rsid w:val="00010691"/>
    <w:rsid w:val="00013E17"/>
    <w:rsid w:val="00013EBA"/>
    <w:rsid w:val="00014120"/>
    <w:rsid w:val="00014873"/>
    <w:rsid w:val="00016C92"/>
    <w:rsid w:val="00016D5D"/>
    <w:rsid w:val="00017685"/>
    <w:rsid w:val="00017CB6"/>
    <w:rsid w:val="000202AB"/>
    <w:rsid w:val="00020E04"/>
    <w:rsid w:val="000230E7"/>
    <w:rsid w:val="0002400C"/>
    <w:rsid w:val="00024A9A"/>
    <w:rsid w:val="00026287"/>
    <w:rsid w:val="00027FC7"/>
    <w:rsid w:val="00030B47"/>
    <w:rsid w:val="00035B89"/>
    <w:rsid w:val="00036BCE"/>
    <w:rsid w:val="00037A45"/>
    <w:rsid w:val="00037A7C"/>
    <w:rsid w:val="00042406"/>
    <w:rsid w:val="00042859"/>
    <w:rsid w:val="0004511D"/>
    <w:rsid w:val="00050376"/>
    <w:rsid w:val="00050704"/>
    <w:rsid w:val="0005194D"/>
    <w:rsid w:val="0005201F"/>
    <w:rsid w:val="0005202A"/>
    <w:rsid w:val="000521A7"/>
    <w:rsid w:val="000526D0"/>
    <w:rsid w:val="00052C93"/>
    <w:rsid w:val="0005316C"/>
    <w:rsid w:val="000541FA"/>
    <w:rsid w:val="00055B22"/>
    <w:rsid w:val="00055F1A"/>
    <w:rsid w:val="0005694A"/>
    <w:rsid w:val="00057397"/>
    <w:rsid w:val="00060028"/>
    <w:rsid w:val="0006159E"/>
    <w:rsid w:val="000639DB"/>
    <w:rsid w:val="00064C92"/>
    <w:rsid w:val="00065444"/>
    <w:rsid w:val="00065880"/>
    <w:rsid w:val="000702D5"/>
    <w:rsid w:val="0007042D"/>
    <w:rsid w:val="00070532"/>
    <w:rsid w:val="0007145D"/>
    <w:rsid w:val="0007220D"/>
    <w:rsid w:val="00072BEF"/>
    <w:rsid w:val="00073887"/>
    <w:rsid w:val="000745E4"/>
    <w:rsid w:val="00076DD0"/>
    <w:rsid w:val="00077927"/>
    <w:rsid w:val="00081862"/>
    <w:rsid w:val="00081D9D"/>
    <w:rsid w:val="00082C18"/>
    <w:rsid w:val="00082DE4"/>
    <w:rsid w:val="000833B1"/>
    <w:rsid w:val="00084B91"/>
    <w:rsid w:val="00084C2B"/>
    <w:rsid w:val="00085992"/>
    <w:rsid w:val="00087A6E"/>
    <w:rsid w:val="000905EB"/>
    <w:rsid w:val="0009203C"/>
    <w:rsid w:val="00094895"/>
    <w:rsid w:val="00096C9C"/>
    <w:rsid w:val="0009739E"/>
    <w:rsid w:val="000A12C5"/>
    <w:rsid w:val="000A2B6E"/>
    <w:rsid w:val="000A3E47"/>
    <w:rsid w:val="000A5437"/>
    <w:rsid w:val="000A6683"/>
    <w:rsid w:val="000A6FC5"/>
    <w:rsid w:val="000B1804"/>
    <w:rsid w:val="000B1EB2"/>
    <w:rsid w:val="000B24EE"/>
    <w:rsid w:val="000B3368"/>
    <w:rsid w:val="000B478D"/>
    <w:rsid w:val="000B4CC5"/>
    <w:rsid w:val="000B5C45"/>
    <w:rsid w:val="000B6BCD"/>
    <w:rsid w:val="000B6CF1"/>
    <w:rsid w:val="000C1476"/>
    <w:rsid w:val="000C18F8"/>
    <w:rsid w:val="000C3550"/>
    <w:rsid w:val="000C4B42"/>
    <w:rsid w:val="000C5935"/>
    <w:rsid w:val="000C7E48"/>
    <w:rsid w:val="000D2274"/>
    <w:rsid w:val="000D506F"/>
    <w:rsid w:val="000D5314"/>
    <w:rsid w:val="000D573A"/>
    <w:rsid w:val="000D5F5D"/>
    <w:rsid w:val="000E1E0A"/>
    <w:rsid w:val="000E21BA"/>
    <w:rsid w:val="000E2B17"/>
    <w:rsid w:val="000E3AE6"/>
    <w:rsid w:val="000E3C74"/>
    <w:rsid w:val="000E4A5D"/>
    <w:rsid w:val="000E4FCF"/>
    <w:rsid w:val="000E5761"/>
    <w:rsid w:val="000E7179"/>
    <w:rsid w:val="000E7BA7"/>
    <w:rsid w:val="000F0E07"/>
    <w:rsid w:val="000F3897"/>
    <w:rsid w:val="000F404A"/>
    <w:rsid w:val="000F618F"/>
    <w:rsid w:val="000F6F57"/>
    <w:rsid w:val="000F7A9A"/>
    <w:rsid w:val="00100AD9"/>
    <w:rsid w:val="001014C3"/>
    <w:rsid w:val="001015FC"/>
    <w:rsid w:val="00101E91"/>
    <w:rsid w:val="00102DF8"/>
    <w:rsid w:val="00102F74"/>
    <w:rsid w:val="00103E89"/>
    <w:rsid w:val="001049C2"/>
    <w:rsid w:val="001077DA"/>
    <w:rsid w:val="00107A07"/>
    <w:rsid w:val="00110122"/>
    <w:rsid w:val="00110853"/>
    <w:rsid w:val="00110F7E"/>
    <w:rsid w:val="00111946"/>
    <w:rsid w:val="00111EDA"/>
    <w:rsid w:val="001121E8"/>
    <w:rsid w:val="00112608"/>
    <w:rsid w:val="00113929"/>
    <w:rsid w:val="00113F68"/>
    <w:rsid w:val="001153C0"/>
    <w:rsid w:val="00116C1E"/>
    <w:rsid w:val="00117328"/>
    <w:rsid w:val="001174A8"/>
    <w:rsid w:val="00120078"/>
    <w:rsid w:val="00121CF4"/>
    <w:rsid w:val="00124531"/>
    <w:rsid w:val="0012468F"/>
    <w:rsid w:val="00124945"/>
    <w:rsid w:val="00125301"/>
    <w:rsid w:val="001274F2"/>
    <w:rsid w:val="00131E1D"/>
    <w:rsid w:val="00132749"/>
    <w:rsid w:val="00134E48"/>
    <w:rsid w:val="001355C9"/>
    <w:rsid w:val="001360B9"/>
    <w:rsid w:val="001374D8"/>
    <w:rsid w:val="00137A2B"/>
    <w:rsid w:val="001402FC"/>
    <w:rsid w:val="00140550"/>
    <w:rsid w:val="00140603"/>
    <w:rsid w:val="00140A01"/>
    <w:rsid w:val="00141779"/>
    <w:rsid w:val="00141C9D"/>
    <w:rsid w:val="00142D19"/>
    <w:rsid w:val="00143943"/>
    <w:rsid w:val="00143AAE"/>
    <w:rsid w:val="00143B4C"/>
    <w:rsid w:val="0014438B"/>
    <w:rsid w:val="001443B7"/>
    <w:rsid w:val="00147235"/>
    <w:rsid w:val="001475F2"/>
    <w:rsid w:val="00150A28"/>
    <w:rsid w:val="00151811"/>
    <w:rsid w:val="0015181E"/>
    <w:rsid w:val="00153101"/>
    <w:rsid w:val="00154036"/>
    <w:rsid w:val="00155894"/>
    <w:rsid w:val="00157C3A"/>
    <w:rsid w:val="00165881"/>
    <w:rsid w:val="00165F88"/>
    <w:rsid w:val="00170395"/>
    <w:rsid w:val="00172763"/>
    <w:rsid w:val="0017286A"/>
    <w:rsid w:val="00173C35"/>
    <w:rsid w:val="00174DC3"/>
    <w:rsid w:val="00175674"/>
    <w:rsid w:val="00180047"/>
    <w:rsid w:val="00180F51"/>
    <w:rsid w:val="001816E1"/>
    <w:rsid w:val="00181D4B"/>
    <w:rsid w:val="00182056"/>
    <w:rsid w:val="00182B94"/>
    <w:rsid w:val="00185085"/>
    <w:rsid w:val="00185EA8"/>
    <w:rsid w:val="00185EC9"/>
    <w:rsid w:val="001906F5"/>
    <w:rsid w:val="0019080F"/>
    <w:rsid w:val="00190AA5"/>
    <w:rsid w:val="00191A98"/>
    <w:rsid w:val="00192330"/>
    <w:rsid w:val="001948FD"/>
    <w:rsid w:val="00194925"/>
    <w:rsid w:val="001A076A"/>
    <w:rsid w:val="001A153E"/>
    <w:rsid w:val="001A1967"/>
    <w:rsid w:val="001A1B46"/>
    <w:rsid w:val="001A1BD3"/>
    <w:rsid w:val="001A285B"/>
    <w:rsid w:val="001A3408"/>
    <w:rsid w:val="001A4573"/>
    <w:rsid w:val="001A536D"/>
    <w:rsid w:val="001A5907"/>
    <w:rsid w:val="001A6680"/>
    <w:rsid w:val="001A7E4C"/>
    <w:rsid w:val="001B1808"/>
    <w:rsid w:val="001B20B2"/>
    <w:rsid w:val="001B25CF"/>
    <w:rsid w:val="001B38C6"/>
    <w:rsid w:val="001B3FBF"/>
    <w:rsid w:val="001B6702"/>
    <w:rsid w:val="001B69FA"/>
    <w:rsid w:val="001B6AB3"/>
    <w:rsid w:val="001B6CF3"/>
    <w:rsid w:val="001C06BA"/>
    <w:rsid w:val="001C07EB"/>
    <w:rsid w:val="001C2C52"/>
    <w:rsid w:val="001C2F7A"/>
    <w:rsid w:val="001C3294"/>
    <w:rsid w:val="001C3CD8"/>
    <w:rsid w:val="001C5D24"/>
    <w:rsid w:val="001C62A5"/>
    <w:rsid w:val="001C6597"/>
    <w:rsid w:val="001C6A0D"/>
    <w:rsid w:val="001D0EF9"/>
    <w:rsid w:val="001D39A4"/>
    <w:rsid w:val="001D417E"/>
    <w:rsid w:val="001D438A"/>
    <w:rsid w:val="001D505C"/>
    <w:rsid w:val="001D590C"/>
    <w:rsid w:val="001E02B2"/>
    <w:rsid w:val="001E1F04"/>
    <w:rsid w:val="001E2091"/>
    <w:rsid w:val="001E4A22"/>
    <w:rsid w:val="001E4A41"/>
    <w:rsid w:val="001E57B5"/>
    <w:rsid w:val="001E6C83"/>
    <w:rsid w:val="001E70E9"/>
    <w:rsid w:val="001E7F44"/>
    <w:rsid w:val="001F0170"/>
    <w:rsid w:val="001F037C"/>
    <w:rsid w:val="001F2C43"/>
    <w:rsid w:val="001F39DD"/>
    <w:rsid w:val="001F3B5D"/>
    <w:rsid w:val="001F4D5B"/>
    <w:rsid w:val="001F63DE"/>
    <w:rsid w:val="001F7DF7"/>
    <w:rsid w:val="002003CA"/>
    <w:rsid w:val="00203C9D"/>
    <w:rsid w:val="0020411F"/>
    <w:rsid w:val="00207306"/>
    <w:rsid w:val="00207983"/>
    <w:rsid w:val="00210186"/>
    <w:rsid w:val="0021057E"/>
    <w:rsid w:val="00211681"/>
    <w:rsid w:val="00213560"/>
    <w:rsid w:val="00214E20"/>
    <w:rsid w:val="00215EF5"/>
    <w:rsid w:val="00216F85"/>
    <w:rsid w:val="002217A0"/>
    <w:rsid w:val="00224686"/>
    <w:rsid w:val="0022547E"/>
    <w:rsid w:val="002269E8"/>
    <w:rsid w:val="00227430"/>
    <w:rsid w:val="002278A1"/>
    <w:rsid w:val="00227D81"/>
    <w:rsid w:val="0023019D"/>
    <w:rsid w:val="00230B76"/>
    <w:rsid w:val="00232794"/>
    <w:rsid w:val="0023329D"/>
    <w:rsid w:val="00233820"/>
    <w:rsid w:val="00233F57"/>
    <w:rsid w:val="00234E41"/>
    <w:rsid w:val="0023585C"/>
    <w:rsid w:val="00236BE9"/>
    <w:rsid w:val="00236C83"/>
    <w:rsid w:val="00241313"/>
    <w:rsid w:val="00243558"/>
    <w:rsid w:val="00243785"/>
    <w:rsid w:val="00244A2A"/>
    <w:rsid w:val="00247CFC"/>
    <w:rsid w:val="002520E2"/>
    <w:rsid w:val="00252EBD"/>
    <w:rsid w:val="00253212"/>
    <w:rsid w:val="00253889"/>
    <w:rsid w:val="00253C27"/>
    <w:rsid w:val="00254FAE"/>
    <w:rsid w:val="002559DD"/>
    <w:rsid w:val="00255B14"/>
    <w:rsid w:val="00260031"/>
    <w:rsid w:val="00260BD0"/>
    <w:rsid w:val="00262A42"/>
    <w:rsid w:val="0026343A"/>
    <w:rsid w:val="0026347C"/>
    <w:rsid w:val="0026436F"/>
    <w:rsid w:val="00264B23"/>
    <w:rsid w:val="00265FAB"/>
    <w:rsid w:val="0026600D"/>
    <w:rsid w:val="002660AF"/>
    <w:rsid w:val="002668C8"/>
    <w:rsid w:val="00266CC9"/>
    <w:rsid w:val="00270444"/>
    <w:rsid w:val="00270D07"/>
    <w:rsid w:val="0027170B"/>
    <w:rsid w:val="0027203C"/>
    <w:rsid w:val="00273F23"/>
    <w:rsid w:val="002741E1"/>
    <w:rsid w:val="00274E26"/>
    <w:rsid w:val="002760C5"/>
    <w:rsid w:val="00276857"/>
    <w:rsid w:val="00276E94"/>
    <w:rsid w:val="00277BD6"/>
    <w:rsid w:val="00277C08"/>
    <w:rsid w:val="0028057E"/>
    <w:rsid w:val="0028062B"/>
    <w:rsid w:val="00281029"/>
    <w:rsid w:val="00281B93"/>
    <w:rsid w:val="00282080"/>
    <w:rsid w:val="00283353"/>
    <w:rsid w:val="002841CE"/>
    <w:rsid w:val="002846C1"/>
    <w:rsid w:val="00284777"/>
    <w:rsid w:val="0028614C"/>
    <w:rsid w:val="002862B6"/>
    <w:rsid w:val="00286976"/>
    <w:rsid w:val="002903D5"/>
    <w:rsid w:val="00290EA6"/>
    <w:rsid w:val="00292455"/>
    <w:rsid w:val="00292487"/>
    <w:rsid w:val="002925D0"/>
    <w:rsid w:val="00292A87"/>
    <w:rsid w:val="00293EBC"/>
    <w:rsid w:val="00295420"/>
    <w:rsid w:val="00297E44"/>
    <w:rsid w:val="002A2345"/>
    <w:rsid w:val="002A23FF"/>
    <w:rsid w:val="002A2DBF"/>
    <w:rsid w:val="002A44FA"/>
    <w:rsid w:val="002A619C"/>
    <w:rsid w:val="002A68A1"/>
    <w:rsid w:val="002A6BBD"/>
    <w:rsid w:val="002A7066"/>
    <w:rsid w:val="002B09D4"/>
    <w:rsid w:val="002B1DA6"/>
    <w:rsid w:val="002B2B9E"/>
    <w:rsid w:val="002B3808"/>
    <w:rsid w:val="002B452D"/>
    <w:rsid w:val="002B49B1"/>
    <w:rsid w:val="002B4E41"/>
    <w:rsid w:val="002B5037"/>
    <w:rsid w:val="002B5324"/>
    <w:rsid w:val="002B67DC"/>
    <w:rsid w:val="002B6F4D"/>
    <w:rsid w:val="002B71BA"/>
    <w:rsid w:val="002C0841"/>
    <w:rsid w:val="002C248C"/>
    <w:rsid w:val="002C249B"/>
    <w:rsid w:val="002C4D5D"/>
    <w:rsid w:val="002C64CC"/>
    <w:rsid w:val="002D2054"/>
    <w:rsid w:val="002D2681"/>
    <w:rsid w:val="002D3206"/>
    <w:rsid w:val="002D38EB"/>
    <w:rsid w:val="002D5092"/>
    <w:rsid w:val="002D56FC"/>
    <w:rsid w:val="002D7567"/>
    <w:rsid w:val="002D7739"/>
    <w:rsid w:val="002E0189"/>
    <w:rsid w:val="002E0796"/>
    <w:rsid w:val="002E1068"/>
    <w:rsid w:val="002E1A52"/>
    <w:rsid w:val="002E2046"/>
    <w:rsid w:val="002E455B"/>
    <w:rsid w:val="002E6BAB"/>
    <w:rsid w:val="002E7BE7"/>
    <w:rsid w:val="002F0022"/>
    <w:rsid w:val="002F08C6"/>
    <w:rsid w:val="002F093C"/>
    <w:rsid w:val="002F0B3E"/>
    <w:rsid w:val="002F16C0"/>
    <w:rsid w:val="002F435F"/>
    <w:rsid w:val="002F47C1"/>
    <w:rsid w:val="002F49DE"/>
    <w:rsid w:val="002F5A55"/>
    <w:rsid w:val="003001FF"/>
    <w:rsid w:val="00300DAA"/>
    <w:rsid w:val="00303030"/>
    <w:rsid w:val="00303484"/>
    <w:rsid w:val="00304A5B"/>
    <w:rsid w:val="0030523F"/>
    <w:rsid w:val="00306000"/>
    <w:rsid w:val="00306160"/>
    <w:rsid w:val="00306BE3"/>
    <w:rsid w:val="003076CC"/>
    <w:rsid w:val="00307F41"/>
    <w:rsid w:val="0031049C"/>
    <w:rsid w:val="00314C9B"/>
    <w:rsid w:val="00314DCA"/>
    <w:rsid w:val="00315C40"/>
    <w:rsid w:val="00315D8C"/>
    <w:rsid w:val="003200A5"/>
    <w:rsid w:val="00320DCE"/>
    <w:rsid w:val="00321AE6"/>
    <w:rsid w:val="00321C57"/>
    <w:rsid w:val="00321C90"/>
    <w:rsid w:val="00325D44"/>
    <w:rsid w:val="00327C87"/>
    <w:rsid w:val="00327CF5"/>
    <w:rsid w:val="00330325"/>
    <w:rsid w:val="003306C6"/>
    <w:rsid w:val="00331384"/>
    <w:rsid w:val="00331611"/>
    <w:rsid w:val="003327E8"/>
    <w:rsid w:val="00333CDF"/>
    <w:rsid w:val="00334DF4"/>
    <w:rsid w:val="00335A83"/>
    <w:rsid w:val="00335F35"/>
    <w:rsid w:val="00336DDB"/>
    <w:rsid w:val="00340DB2"/>
    <w:rsid w:val="00340FA8"/>
    <w:rsid w:val="00342238"/>
    <w:rsid w:val="00342299"/>
    <w:rsid w:val="00342AE5"/>
    <w:rsid w:val="00343F7D"/>
    <w:rsid w:val="00344705"/>
    <w:rsid w:val="00345AC9"/>
    <w:rsid w:val="00345FE5"/>
    <w:rsid w:val="0034677E"/>
    <w:rsid w:val="00347242"/>
    <w:rsid w:val="00350955"/>
    <w:rsid w:val="00351FEE"/>
    <w:rsid w:val="0035208A"/>
    <w:rsid w:val="00352882"/>
    <w:rsid w:val="00353BA9"/>
    <w:rsid w:val="003548FD"/>
    <w:rsid w:val="00354B36"/>
    <w:rsid w:val="00355093"/>
    <w:rsid w:val="003553F8"/>
    <w:rsid w:val="00356A89"/>
    <w:rsid w:val="0036362F"/>
    <w:rsid w:val="00366551"/>
    <w:rsid w:val="003665EE"/>
    <w:rsid w:val="003676A3"/>
    <w:rsid w:val="003723A2"/>
    <w:rsid w:val="00372759"/>
    <w:rsid w:val="003734D0"/>
    <w:rsid w:val="00374B41"/>
    <w:rsid w:val="003806C4"/>
    <w:rsid w:val="003810F8"/>
    <w:rsid w:val="00381EB3"/>
    <w:rsid w:val="003825BD"/>
    <w:rsid w:val="00382D92"/>
    <w:rsid w:val="0038509F"/>
    <w:rsid w:val="00385410"/>
    <w:rsid w:val="003859F9"/>
    <w:rsid w:val="003867B8"/>
    <w:rsid w:val="003870B5"/>
    <w:rsid w:val="0038757C"/>
    <w:rsid w:val="0039062E"/>
    <w:rsid w:val="00392752"/>
    <w:rsid w:val="00394425"/>
    <w:rsid w:val="00394E04"/>
    <w:rsid w:val="003959B8"/>
    <w:rsid w:val="00395A25"/>
    <w:rsid w:val="00396C84"/>
    <w:rsid w:val="00396D8D"/>
    <w:rsid w:val="003A0009"/>
    <w:rsid w:val="003A024B"/>
    <w:rsid w:val="003A187B"/>
    <w:rsid w:val="003A1DCF"/>
    <w:rsid w:val="003A2E47"/>
    <w:rsid w:val="003A31B0"/>
    <w:rsid w:val="003A32BF"/>
    <w:rsid w:val="003A5205"/>
    <w:rsid w:val="003A5E8E"/>
    <w:rsid w:val="003A6601"/>
    <w:rsid w:val="003A7506"/>
    <w:rsid w:val="003A7547"/>
    <w:rsid w:val="003A75AA"/>
    <w:rsid w:val="003A79D0"/>
    <w:rsid w:val="003B0529"/>
    <w:rsid w:val="003B4F2D"/>
    <w:rsid w:val="003B7228"/>
    <w:rsid w:val="003B7437"/>
    <w:rsid w:val="003C00CF"/>
    <w:rsid w:val="003C0EDF"/>
    <w:rsid w:val="003C1E05"/>
    <w:rsid w:val="003C1F42"/>
    <w:rsid w:val="003C1F5C"/>
    <w:rsid w:val="003C2F6C"/>
    <w:rsid w:val="003C56B2"/>
    <w:rsid w:val="003C5B6C"/>
    <w:rsid w:val="003C7FD6"/>
    <w:rsid w:val="003D1051"/>
    <w:rsid w:val="003D13B6"/>
    <w:rsid w:val="003D31EF"/>
    <w:rsid w:val="003D3D66"/>
    <w:rsid w:val="003D46B9"/>
    <w:rsid w:val="003D5CE1"/>
    <w:rsid w:val="003D6DB9"/>
    <w:rsid w:val="003D7C01"/>
    <w:rsid w:val="003D7D07"/>
    <w:rsid w:val="003E1EB1"/>
    <w:rsid w:val="003E53E3"/>
    <w:rsid w:val="003E697A"/>
    <w:rsid w:val="003E6BE2"/>
    <w:rsid w:val="003F30D6"/>
    <w:rsid w:val="0040169E"/>
    <w:rsid w:val="0040214F"/>
    <w:rsid w:val="00402690"/>
    <w:rsid w:val="004030B6"/>
    <w:rsid w:val="00403491"/>
    <w:rsid w:val="00405CAE"/>
    <w:rsid w:val="00406801"/>
    <w:rsid w:val="00406982"/>
    <w:rsid w:val="00407FA3"/>
    <w:rsid w:val="00410B3D"/>
    <w:rsid w:val="0041198A"/>
    <w:rsid w:val="004120A5"/>
    <w:rsid w:val="00416F00"/>
    <w:rsid w:val="00417031"/>
    <w:rsid w:val="004175BD"/>
    <w:rsid w:val="00420008"/>
    <w:rsid w:val="004204CC"/>
    <w:rsid w:val="00420E80"/>
    <w:rsid w:val="00421FBF"/>
    <w:rsid w:val="00422450"/>
    <w:rsid w:val="004225A1"/>
    <w:rsid w:val="0042263C"/>
    <w:rsid w:val="0042376B"/>
    <w:rsid w:val="00424A88"/>
    <w:rsid w:val="00424A94"/>
    <w:rsid w:val="00425667"/>
    <w:rsid w:val="00425CCD"/>
    <w:rsid w:val="00425D13"/>
    <w:rsid w:val="004262EC"/>
    <w:rsid w:val="004264D2"/>
    <w:rsid w:val="0042696D"/>
    <w:rsid w:val="004307D2"/>
    <w:rsid w:val="00431B90"/>
    <w:rsid w:val="00432E9C"/>
    <w:rsid w:val="00433C73"/>
    <w:rsid w:val="004351D6"/>
    <w:rsid w:val="00437D50"/>
    <w:rsid w:val="00442BF5"/>
    <w:rsid w:val="00443D6D"/>
    <w:rsid w:val="0044540F"/>
    <w:rsid w:val="00445E7F"/>
    <w:rsid w:val="00451954"/>
    <w:rsid w:val="00453072"/>
    <w:rsid w:val="004548F6"/>
    <w:rsid w:val="00455BC7"/>
    <w:rsid w:val="00457BE5"/>
    <w:rsid w:val="00460665"/>
    <w:rsid w:val="004621EA"/>
    <w:rsid w:val="00462326"/>
    <w:rsid w:val="00462696"/>
    <w:rsid w:val="00462C21"/>
    <w:rsid w:val="00464C95"/>
    <w:rsid w:val="00465094"/>
    <w:rsid w:val="00466818"/>
    <w:rsid w:val="00466848"/>
    <w:rsid w:val="00467321"/>
    <w:rsid w:val="004675FD"/>
    <w:rsid w:val="004707D6"/>
    <w:rsid w:val="00471243"/>
    <w:rsid w:val="00472075"/>
    <w:rsid w:val="00472355"/>
    <w:rsid w:val="00472665"/>
    <w:rsid w:val="00473CD9"/>
    <w:rsid w:val="004751A9"/>
    <w:rsid w:val="004767AA"/>
    <w:rsid w:val="00476BFB"/>
    <w:rsid w:val="00476E71"/>
    <w:rsid w:val="00477A35"/>
    <w:rsid w:val="00480583"/>
    <w:rsid w:val="00481644"/>
    <w:rsid w:val="00481D0D"/>
    <w:rsid w:val="00483707"/>
    <w:rsid w:val="0048408F"/>
    <w:rsid w:val="00484548"/>
    <w:rsid w:val="0048586C"/>
    <w:rsid w:val="00486436"/>
    <w:rsid w:val="0048663E"/>
    <w:rsid w:val="00486FF7"/>
    <w:rsid w:val="00487EA7"/>
    <w:rsid w:val="00490218"/>
    <w:rsid w:val="004908B6"/>
    <w:rsid w:val="00492501"/>
    <w:rsid w:val="00492F74"/>
    <w:rsid w:val="00494FD3"/>
    <w:rsid w:val="00496F0A"/>
    <w:rsid w:val="00497A74"/>
    <w:rsid w:val="004A036E"/>
    <w:rsid w:val="004A0522"/>
    <w:rsid w:val="004A0F75"/>
    <w:rsid w:val="004A1130"/>
    <w:rsid w:val="004A1D0E"/>
    <w:rsid w:val="004A2FB3"/>
    <w:rsid w:val="004A6C34"/>
    <w:rsid w:val="004B2364"/>
    <w:rsid w:val="004B3824"/>
    <w:rsid w:val="004B3CE5"/>
    <w:rsid w:val="004B4D1D"/>
    <w:rsid w:val="004B7C47"/>
    <w:rsid w:val="004B7F32"/>
    <w:rsid w:val="004C1936"/>
    <w:rsid w:val="004C1BF1"/>
    <w:rsid w:val="004C20BD"/>
    <w:rsid w:val="004C2721"/>
    <w:rsid w:val="004C4608"/>
    <w:rsid w:val="004C552D"/>
    <w:rsid w:val="004D15D9"/>
    <w:rsid w:val="004D2976"/>
    <w:rsid w:val="004D2BA8"/>
    <w:rsid w:val="004D3806"/>
    <w:rsid w:val="004D42B2"/>
    <w:rsid w:val="004D4809"/>
    <w:rsid w:val="004D507A"/>
    <w:rsid w:val="004D56F3"/>
    <w:rsid w:val="004D6A5F"/>
    <w:rsid w:val="004D746C"/>
    <w:rsid w:val="004E02C2"/>
    <w:rsid w:val="004E0574"/>
    <w:rsid w:val="004E0FCC"/>
    <w:rsid w:val="004E1C95"/>
    <w:rsid w:val="004E2023"/>
    <w:rsid w:val="004E2B88"/>
    <w:rsid w:val="004E4DE4"/>
    <w:rsid w:val="004E4F99"/>
    <w:rsid w:val="004F01A8"/>
    <w:rsid w:val="004F2CDA"/>
    <w:rsid w:val="004F3E9E"/>
    <w:rsid w:val="004F4130"/>
    <w:rsid w:val="004F421F"/>
    <w:rsid w:val="004F5593"/>
    <w:rsid w:val="004F594A"/>
    <w:rsid w:val="004F62F0"/>
    <w:rsid w:val="004F679A"/>
    <w:rsid w:val="004F6B06"/>
    <w:rsid w:val="004F7350"/>
    <w:rsid w:val="004F764D"/>
    <w:rsid w:val="0050328E"/>
    <w:rsid w:val="0050384F"/>
    <w:rsid w:val="00510952"/>
    <w:rsid w:val="00512621"/>
    <w:rsid w:val="00513897"/>
    <w:rsid w:val="00514209"/>
    <w:rsid w:val="00514D20"/>
    <w:rsid w:val="00516072"/>
    <w:rsid w:val="00516779"/>
    <w:rsid w:val="005177E6"/>
    <w:rsid w:val="00517AA2"/>
    <w:rsid w:val="00522D0D"/>
    <w:rsid w:val="005230FF"/>
    <w:rsid w:val="005234AD"/>
    <w:rsid w:val="005259F6"/>
    <w:rsid w:val="00526E2C"/>
    <w:rsid w:val="00526E70"/>
    <w:rsid w:val="005307D6"/>
    <w:rsid w:val="00530FB5"/>
    <w:rsid w:val="005331A2"/>
    <w:rsid w:val="00533758"/>
    <w:rsid w:val="00533818"/>
    <w:rsid w:val="00536276"/>
    <w:rsid w:val="0053656C"/>
    <w:rsid w:val="005379AB"/>
    <w:rsid w:val="0054087A"/>
    <w:rsid w:val="00540FDD"/>
    <w:rsid w:val="005413B0"/>
    <w:rsid w:val="00543312"/>
    <w:rsid w:val="00545C03"/>
    <w:rsid w:val="0055058E"/>
    <w:rsid w:val="0055072A"/>
    <w:rsid w:val="00550CB7"/>
    <w:rsid w:val="005510F8"/>
    <w:rsid w:val="0055165B"/>
    <w:rsid w:val="00554613"/>
    <w:rsid w:val="00554867"/>
    <w:rsid w:val="00554A69"/>
    <w:rsid w:val="0055575F"/>
    <w:rsid w:val="00555799"/>
    <w:rsid w:val="005601D1"/>
    <w:rsid w:val="00561C8D"/>
    <w:rsid w:val="00561D65"/>
    <w:rsid w:val="00561E2F"/>
    <w:rsid w:val="00562046"/>
    <w:rsid w:val="005643E7"/>
    <w:rsid w:val="0056483A"/>
    <w:rsid w:val="0056535D"/>
    <w:rsid w:val="0056649B"/>
    <w:rsid w:val="00571F9E"/>
    <w:rsid w:val="0057207B"/>
    <w:rsid w:val="00572E78"/>
    <w:rsid w:val="005735F4"/>
    <w:rsid w:val="00573F45"/>
    <w:rsid w:val="00575756"/>
    <w:rsid w:val="00575A4E"/>
    <w:rsid w:val="00575A5D"/>
    <w:rsid w:val="005761A9"/>
    <w:rsid w:val="005777C6"/>
    <w:rsid w:val="00577C40"/>
    <w:rsid w:val="00577C4A"/>
    <w:rsid w:val="00581D6A"/>
    <w:rsid w:val="00581E64"/>
    <w:rsid w:val="005820B0"/>
    <w:rsid w:val="00583845"/>
    <w:rsid w:val="005840E9"/>
    <w:rsid w:val="0058442A"/>
    <w:rsid w:val="00585A40"/>
    <w:rsid w:val="00585B56"/>
    <w:rsid w:val="00585BCD"/>
    <w:rsid w:val="00587080"/>
    <w:rsid w:val="00587CFF"/>
    <w:rsid w:val="00590854"/>
    <w:rsid w:val="005908E2"/>
    <w:rsid w:val="00592044"/>
    <w:rsid w:val="0059236F"/>
    <w:rsid w:val="00593856"/>
    <w:rsid w:val="00593E1C"/>
    <w:rsid w:val="005957E9"/>
    <w:rsid w:val="005959F6"/>
    <w:rsid w:val="00595E4B"/>
    <w:rsid w:val="005966AA"/>
    <w:rsid w:val="00597585"/>
    <w:rsid w:val="005A0A5C"/>
    <w:rsid w:val="005A1614"/>
    <w:rsid w:val="005A1831"/>
    <w:rsid w:val="005A21A1"/>
    <w:rsid w:val="005A230B"/>
    <w:rsid w:val="005A2FA9"/>
    <w:rsid w:val="005A30F4"/>
    <w:rsid w:val="005A4CAF"/>
    <w:rsid w:val="005A6D66"/>
    <w:rsid w:val="005A7B16"/>
    <w:rsid w:val="005A7E29"/>
    <w:rsid w:val="005B15DF"/>
    <w:rsid w:val="005B1FBB"/>
    <w:rsid w:val="005B20D6"/>
    <w:rsid w:val="005B2A52"/>
    <w:rsid w:val="005B47DD"/>
    <w:rsid w:val="005C0CAF"/>
    <w:rsid w:val="005C0E41"/>
    <w:rsid w:val="005C14C2"/>
    <w:rsid w:val="005C22B1"/>
    <w:rsid w:val="005C2577"/>
    <w:rsid w:val="005C3C9A"/>
    <w:rsid w:val="005C4E62"/>
    <w:rsid w:val="005C6BDF"/>
    <w:rsid w:val="005C7FFB"/>
    <w:rsid w:val="005D0542"/>
    <w:rsid w:val="005D0578"/>
    <w:rsid w:val="005D09AC"/>
    <w:rsid w:val="005D26F5"/>
    <w:rsid w:val="005D4B3A"/>
    <w:rsid w:val="005D5327"/>
    <w:rsid w:val="005D556B"/>
    <w:rsid w:val="005D6DEE"/>
    <w:rsid w:val="005E05DE"/>
    <w:rsid w:val="005E0789"/>
    <w:rsid w:val="005E11E7"/>
    <w:rsid w:val="005E2404"/>
    <w:rsid w:val="005E6097"/>
    <w:rsid w:val="005E6B7B"/>
    <w:rsid w:val="005E7089"/>
    <w:rsid w:val="005E7E72"/>
    <w:rsid w:val="005F0F82"/>
    <w:rsid w:val="005F2F5C"/>
    <w:rsid w:val="005F34D1"/>
    <w:rsid w:val="005F71BC"/>
    <w:rsid w:val="005F7716"/>
    <w:rsid w:val="005F7766"/>
    <w:rsid w:val="005F7C72"/>
    <w:rsid w:val="00602AD3"/>
    <w:rsid w:val="00603201"/>
    <w:rsid w:val="00603E27"/>
    <w:rsid w:val="00605536"/>
    <w:rsid w:val="00606609"/>
    <w:rsid w:val="00606DB7"/>
    <w:rsid w:val="00607053"/>
    <w:rsid w:val="006071D0"/>
    <w:rsid w:val="00610D12"/>
    <w:rsid w:val="0061247A"/>
    <w:rsid w:val="00612AF5"/>
    <w:rsid w:val="00613DA0"/>
    <w:rsid w:val="00615939"/>
    <w:rsid w:val="00616AE5"/>
    <w:rsid w:val="00617349"/>
    <w:rsid w:val="00620B6E"/>
    <w:rsid w:val="0062164D"/>
    <w:rsid w:val="006244E8"/>
    <w:rsid w:val="00630B55"/>
    <w:rsid w:val="00630E51"/>
    <w:rsid w:val="0063115A"/>
    <w:rsid w:val="006312B9"/>
    <w:rsid w:val="006323D5"/>
    <w:rsid w:val="0063477F"/>
    <w:rsid w:val="00634FCE"/>
    <w:rsid w:val="00637823"/>
    <w:rsid w:val="006379E2"/>
    <w:rsid w:val="00637A8A"/>
    <w:rsid w:val="006400AE"/>
    <w:rsid w:val="00640D92"/>
    <w:rsid w:val="00642A7C"/>
    <w:rsid w:val="00645E2C"/>
    <w:rsid w:val="00645F92"/>
    <w:rsid w:val="00646C7D"/>
    <w:rsid w:val="00650067"/>
    <w:rsid w:val="006503E6"/>
    <w:rsid w:val="006559AB"/>
    <w:rsid w:val="00656725"/>
    <w:rsid w:val="00656E51"/>
    <w:rsid w:val="0065741B"/>
    <w:rsid w:val="00657C03"/>
    <w:rsid w:val="00660726"/>
    <w:rsid w:val="00662DCC"/>
    <w:rsid w:val="00663CF7"/>
    <w:rsid w:val="00663D51"/>
    <w:rsid w:val="006644C8"/>
    <w:rsid w:val="0066470B"/>
    <w:rsid w:val="00665C37"/>
    <w:rsid w:val="00670771"/>
    <w:rsid w:val="00670E87"/>
    <w:rsid w:val="00672983"/>
    <w:rsid w:val="0067331C"/>
    <w:rsid w:val="00673BF3"/>
    <w:rsid w:val="0067466F"/>
    <w:rsid w:val="00675843"/>
    <w:rsid w:val="00677FC6"/>
    <w:rsid w:val="00680FC1"/>
    <w:rsid w:val="00681764"/>
    <w:rsid w:val="00681E6A"/>
    <w:rsid w:val="00685069"/>
    <w:rsid w:val="00687A98"/>
    <w:rsid w:val="00690A1D"/>
    <w:rsid w:val="00692429"/>
    <w:rsid w:val="00693C3E"/>
    <w:rsid w:val="00694A44"/>
    <w:rsid w:val="0069766D"/>
    <w:rsid w:val="00697EC7"/>
    <w:rsid w:val="006A2520"/>
    <w:rsid w:val="006A2932"/>
    <w:rsid w:val="006A2A8F"/>
    <w:rsid w:val="006A3BCA"/>
    <w:rsid w:val="006A3CFA"/>
    <w:rsid w:val="006A578C"/>
    <w:rsid w:val="006A7DCD"/>
    <w:rsid w:val="006A7F6A"/>
    <w:rsid w:val="006B12AB"/>
    <w:rsid w:val="006B1DD1"/>
    <w:rsid w:val="006B1F9E"/>
    <w:rsid w:val="006B21E8"/>
    <w:rsid w:val="006B2CF7"/>
    <w:rsid w:val="006B3E13"/>
    <w:rsid w:val="006B41B5"/>
    <w:rsid w:val="006B5AC3"/>
    <w:rsid w:val="006B6A97"/>
    <w:rsid w:val="006B757F"/>
    <w:rsid w:val="006C050B"/>
    <w:rsid w:val="006C2335"/>
    <w:rsid w:val="006C3F02"/>
    <w:rsid w:val="006C4A50"/>
    <w:rsid w:val="006C537B"/>
    <w:rsid w:val="006C77D6"/>
    <w:rsid w:val="006D0628"/>
    <w:rsid w:val="006D11DF"/>
    <w:rsid w:val="006D1AF3"/>
    <w:rsid w:val="006D1FC7"/>
    <w:rsid w:val="006D23F9"/>
    <w:rsid w:val="006D4B1F"/>
    <w:rsid w:val="006D5D7E"/>
    <w:rsid w:val="006D6DEE"/>
    <w:rsid w:val="006D76B9"/>
    <w:rsid w:val="006D7D41"/>
    <w:rsid w:val="006E07B9"/>
    <w:rsid w:val="006E0910"/>
    <w:rsid w:val="006E1CDC"/>
    <w:rsid w:val="006E1F43"/>
    <w:rsid w:val="006E27CB"/>
    <w:rsid w:val="006E50AD"/>
    <w:rsid w:val="006E50B7"/>
    <w:rsid w:val="006E5882"/>
    <w:rsid w:val="006E635A"/>
    <w:rsid w:val="006E6EB7"/>
    <w:rsid w:val="006E71E0"/>
    <w:rsid w:val="006E7872"/>
    <w:rsid w:val="006F1207"/>
    <w:rsid w:val="006F2234"/>
    <w:rsid w:val="006F299A"/>
    <w:rsid w:val="006F3BC2"/>
    <w:rsid w:val="006F429B"/>
    <w:rsid w:val="006F4407"/>
    <w:rsid w:val="006F45A9"/>
    <w:rsid w:val="006F4DB4"/>
    <w:rsid w:val="006F7D01"/>
    <w:rsid w:val="00700E4F"/>
    <w:rsid w:val="007021B6"/>
    <w:rsid w:val="00702C70"/>
    <w:rsid w:val="0070510F"/>
    <w:rsid w:val="0070694C"/>
    <w:rsid w:val="00710008"/>
    <w:rsid w:val="00711088"/>
    <w:rsid w:val="0071208F"/>
    <w:rsid w:val="007120D5"/>
    <w:rsid w:val="007122C2"/>
    <w:rsid w:val="00714334"/>
    <w:rsid w:val="00715240"/>
    <w:rsid w:val="00715D45"/>
    <w:rsid w:val="00717132"/>
    <w:rsid w:val="00717BE1"/>
    <w:rsid w:val="00720816"/>
    <w:rsid w:val="00720E28"/>
    <w:rsid w:val="007216EF"/>
    <w:rsid w:val="0072392E"/>
    <w:rsid w:val="00723C59"/>
    <w:rsid w:val="00725673"/>
    <w:rsid w:val="007264FA"/>
    <w:rsid w:val="00726FCB"/>
    <w:rsid w:val="00727190"/>
    <w:rsid w:val="0072776F"/>
    <w:rsid w:val="007310D5"/>
    <w:rsid w:val="00731DFD"/>
    <w:rsid w:val="007332B7"/>
    <w:rsid w:val="00736070"/>
    <w:rsid w:val="00737EDD"/>
    <w:rsid w:val="00741778"/>
    <w:rsid w:val="00741B88"/>
    <w:rsid w:val="00741CB7"/>
    <w:rsid w:val="007423A5"/>
    <w:rsid w:val="00742A64"/>
    <w:rsid w:val="00744FD9"/>
    <w:rsid w:val="007456DF"/>
    <w:rsid w:val="0074573F"/>
    <w:rsid w:val="00752581"/>
    <w:rsid w:val="007548B6"/>
    <w:rsid w:val="00754A27"/>
    <w:rsid w:val="00754FD3"/>
    <w:rsid w:val="0075689E"/>
    <w:rsid w:val="007614B5"/>
    <w:rsid w:val="0076236B"/>
    <w:rsid w:val="007625D7"/>
    <w:rsid w:val="00763508"/>
    <w:rsid w:val="007635A2"/>
    <w:rsid w:val="00764CF8"/>
    <w:rsid w:val="00764E06"/>
    <w:rsid w:val="00765DD7"/>
    <w:rsid w:val="00766118"/>
    <w:rsid w:val="00770BBA"/>
    <w:rsid w:val="00771518"/>
    <w:rsid w:val="0077183F"/>
    <w:rsid w:val="00772128"/>
    <w:rsid w:val="00772F17"/>
    <w:rsid w:val="00773570"/>
    <w:rsid w:val="00776B61"/>
    <w:rsid w:val="00777316"/>
    <w:rsid w:val="00781E0A"/>
    <w:rsid w:val="00783793"/>
    <w:rsid w:val="00783C54"/>
    <w:rsid w:val="00785B6B"/>
    <w:rsid w:val="007866F3"/>
    <w:rsid w:val="00787833"/>
    <w:rsid w:val="00790BC7"/>
    <w:rsid w:val="00790EE2"/>
    <w:rsid w:val="00791742"/>
    <w:rsid w:val="00791A5A"/>
    <w:rsid w:val="00792635"/>
    <w:rsid w:val="00792D4B"/>
    <w:rsid w:val="00792E21"/>
    <w:rsid w:val="0079359A"/>
    <w:rsid w:val="00794448"/>
    <w:rsid w:val="00794849"/>
    <w:rsid w:val="00794B7D"/>
    <w:rsid w:val="00795EC6"/>
    <w:rsid w:val="0079730D"/>
    <w:rsid w:val="007A052D"/>
    <w:rsid w:val="007A0D36"/>
    <w:rsid w:val="007A0DAA"/>
    <w:rsid w:val="007A33CA"/>
    <w:rsid w:val="007A367C"/>
    <w:rsid w:val="007A3A2A"/>
    <w:rsid w:val="007A4E1C"/>
    <w:rsid w:val="007A52FE"/>
    <w:rsid w:val="007A58B5"/>
    <w:rsid w:val="007A6067"/>
    <w:rsid w:val="007A61E4"/>
    <w:rsid w:val="007A6B36"/>
    <w:rsid w:val="007A7223"/>
    <w:rsid w:val="007A725C"/>
    <w:rsid w:val="007B0485"/>
    <w:rsid w:val="007B0535"/>
    <w:rsid w:val="007B0694"/>
    <w:rsid w:val="007B14F2"/>
    <w:rsid w:val="007B1F02"/>
    <w:rsid w:val="007B207C"/>
    <w:rsid w:val="007B2FFA"/>
    <w:rsid w:val="007B38DC"/>
    <w:rsid w:val="007B3A80"/>
    <w:rsid w:val="007B6090"/>
    <w:rsid w:val="007B7673"/>
    <w:rsid w:val="007B7A86"/>
    <w:rsid w:val="007C31B8"/>
    <w:rsid w:val="007C39B1"/>
    <w:rsid w:val="007C3DA3"/>
    <w:rsid w:val="007C45D9"/>
    <w:rsid w:val="007C566B"/>
    <w:rsid w:val="007C6565"/>
    <w:rsid w:val="007C69CD"/>
    <w:rsid w:val="007C7656"/>
    <w:rsid w:val="007D00A9"/>
    <w:rsid w:val="007D1EB4"/>
    <w:rsid w:val="007D2775"/>
    <w:rsid w:val="007D4892"/>
    <w:rsid w:val="007D5240"/>
    <w:rsid w:val="007D6138"/>
    <w:rsid w:val="007D6159"/>
    <w:rsid w:val="007D6453"/>
    <w:rsid w:val="007D734A"/>
    <w:rsid w:val="007D7B8B"/>
    <w:rsid w:val="007E0A7D"/>
    <w:rsid w:val="007E0BB3"/>
    <w:rsid w:val="007E14B3"/>
    <w:rsid w:val="007E1CF7"/>
    <w:rsid w:val="007E2E79"/>
    <w:rsid w:val="007E488B"/>
    <w:rsid w:val="007E4B15"/>
    <w:rsid w:val="007E6F1A"/>
    <w:rsid w:val="007E7238"/>
    <w:rsid w:val="007F24F1"/>
    <w:rsid w:val="007F2FA2"/>
    <w:rsid w:val="007F4405"/>
    <w:rsid w:val="007F4C24"/>
    <w:rsid w:val="007F5924"/>
    <w:rsid w:val="007F6B21"/>
    <w:rsid w:val="007F7529"/>
    <w:rsid w:val="0080053F"/>
    <w:rsid w:val="008015E4"/>
    <w:rsid w:val="0080250F"/>
    <w:rsid w:val="00802ABD"/>
    <w:rsid w:val="00804699"/>
    <w:rsid w:val="0080574B"/>
    <w:rsid w:val="00807551"/>
    <w:rsid w:val="0080781C"/>
    <w:rsid w:val="00811483"/>
    <w:rsid w:val="00811F41"/>
    <w:rsid w:val="00811F43"/>
    <w:rsid w:val="0081244D"/>
    <w:rsid w:val="00814A2B"/>
    <w:rsid w:val="0081657A"/>
    <w:rsid w:val="00816E6A"/>
    <w:rsid w:val="00821C0F"/>
    <w:rsid w:val="00822675"/>
    <w:rsid w:val="00823655"/>
    <w:rsid w:val="00826AC6"/>
    <w:rsid w:val="00826FAB"/>
    <w:rsid w:val="00827A09"/>
    <w:rsid w:val="00827F1D"/>
    <w:rsid w:val="0083000B"/>
    <w:rsid w:val="00831095"/>
    <w:rsid w:val="0083256F"/>
    <w:rsid w:val="0083257B"/>
    <w:rsid w:val="008325AE"/>
    <w:rsid w:val="008333A8"/>
    <w:rsid w:val="00837332"/>
    <w:rsid w:val="0084082D"/>
    <w:rsid w:val="00842358"/>
    <w:rsid w:val="00843495"/>
    <w:rsid w:val="00843BA6"/>
    <w:rsid w:val="00844697"/>
    <w:rsid w:val="00844845"/>
    <w:rsid w:val="00845F48"/>
    <w:rsid w:val="008469AE"/>
    <w:rsid w:val="00851954"/>
    <w:rsid w:val="00851CE1"/>
    <w:rsid w:val="0085358C"/>
    <w:rsid w:val="00853ADB"/>
    <w:rsid w:val="00855851"/>
    <w:rsid w:val="00856604"/>
    <w:rsid w:val="008570CD"/>
    <w:rsid w:val="00857206"/>
    <w:rsid w:val="0086097B"/>
    <w:rsid w:val="00861BC0"/>
    <w:rsid w:val="00861BEC"/>
    <w:rsid w:val="00867F56"/>
    <w:rsid w:val="00871784"/>
    <w:rsid w:val="00872F1C"/>
    <w:rsid w:val="0087437F"/>
    <w:rsid w:val="008746A0"/>
    <w:rsid w:val="008756C3"/>
    <w:rsid w:val="00875E58"/>
    <w:rsid w:val="0087609B"/>
    <w:rsid w:val="00877749"/>
    <w:rsid w:val="00877C70"/>
    <w:rsid w:val="008803C7"/>
    <w:rsid w:val="00882032"/>
    <w:rsid w:val="0088279D"/>
    <w:rsid w:val="00883100"/>
    <w:rsid w:val="00884E3E"/>
    <w:rsid w:val="00887BEF"/>
    <w:rsid w:val="00890168"/>
    <w:rsid w:val="0089117E"/>
    <w:rsid w:val="0089275C"/>
    <w:rsid w:val="008927A5"/>
    <w:rsid w:val="00892C11"/>
    <w:rsid w:val="00892EEF"/>
    <w:rsid w:val="00892FFE"/>
    <w:rsid w:val="0089388A"/>
    <w:rsid w:val="008939B2"/>
    <w:rsid w:val="00894E4D"/>
    <w:rsid w:val="00895162"/>
    <w:rsid w:val="00896D22"/>
    <w:rsid w:val="00897E1C"/>
    <w:rsid w:val="008A0E32"/>
    <w:rsid w:val="008A1788"/>
    <w:rsid w:val="008A1CCD"/>
    <w:rsid w:val="008A2AFB"/>
    <w:rsid w:val="008A358A"/>
    <w:rsid w:val="008A3CA1"/>
    <w:rsid w:val="008A3DB0"/>
    <w:rsid w:val="008A4BD7"/>
    <w:rsid w:val="008A4F85"/>
    <w:rsid w:val="008A60B4"/>
    <w:rsid w:val="008A7E2E"/>
    <w:rsid w:val="008B0F6F"/>
    <w:rsid w:val="008B22D2"/>
    <w:rsid w:val="008B3655"/>
    <w:rsid w:val="008B627E"/>
    <w:rsid w:val="008C066A"/>
    <w:rsid w:val="008C0943"/>
    <w:rsid w:val="008C16E7"/>
    <w:rsid w:val="008C224A"/>
    <w:rsid w:val="008C2F3E"/>
    <w:rsid w:val="008C5E15"/>
    <w:rsid w:val="008C764E"/>
    <w:rsid w:val="008D2605"/>
    <w:rsid w:val="008D5955"/>
    <w:rsid w:val="008D5C0C"/>
    <w:rsid w:val="008D6A17"/>
    <w:rsid w:val="008D77C5"/>
    <w:rsid w:val="008D7822"/>
    <w:rsid w:val="008E0052"/>
    <w:rsid w:val="008E0356"/>
    <w:rsid w:val="008E1757"/>
    <w:rsid w:val="008E1C1B"/>
    <w:rsid w:val="008E21CC"/>
    <w:rsid w:val="008E3891"/>
    <w:rsid w:val="008E389B"/>
    <w:rsid w:val="008E41CB"/>
    <w:rsid w:val="008E4D69"/>
    <w:rsid w:val="008E51C6"/>
    <w:rsid w:val="008E5319"/>
    <w:rsid w:val="008E54FD"/>
    <w:rsid w:val="008E5527"/>
    <w:rsid w:val="008E58B0"/>
    <w:rsid w:val="008E64EF"/>
    <w:rsid w:val="008E7E2E"/>
    <w:rsid w:val="008F084F"/>
    <w:rsid w:val="008F0CD7"/>
    <w:rsid w:val="008F1142"/>
    <w:rsid w:val="008F2647"/>
    <w:rsid w:val="008F2DA0"/>
    <w:rsid w:val="008F45CA"/>
    <w:rsid w:val="008F5D55"/>
    <w:rsid w:val="008F6510"/>
    <w:rsid w:val="008F76E7"/>
    <w:rsid w:val="008F79C6"/>
    <w:rsid w:val="00900182"/>
    <w:rsid w:val="00900DAC"/>
    <w:rsid w:val="00901346"/>
    <w:rsid w:val="00901673"/>
    <w:rsid w:val="00901EC3"/>
    <w:rsid w:val="00901EE5"/>
    <w:rsid w:val="00902B27"/>
    <w:rsid w:val="00903577"/>
    <w:rsid w:val="009046A3"/>
    <w:rsid w:val="009056CE"/>
    <w:rsid w:val="0090599F"/>
    <w:rsid w:val="009066D1"/>
    <w:rsid w:val="00906DCB"/>
    <w:rsid w:val="00907225"/>
    <w:rsid w:val="00907CF8"/>
    <w:rsid w:val="00911714"/>
    <w:rsid w:val="00911CCA"/>
    <w:rsid w:val="0091260E"/>
    <w:rsid w:val="00913F79"/>
    <w:rsid w:val="00914454"/>
    <w:rsid w:val="00914E5C"/>
    <w:rsid w:val="0091620B"/>
    <w:rsid w:val="00916724"/>
    <w:rsid w:val="009168D2"/>
    <w:rsid w:val="00916FD1"/>
    <w:rsid w:val="0092098A"/>
    <w:rsid w:val="0092437A"/>
    <w:rsid w:val="00924FBA"/>
    <w:rsid w:val="009252A2"/>
    <w:rsid w:val="009256AF"/>
    <w:rsid w:val="0092636B"/>
    <w:rsid w:val="00926AF1"/>
    <w:rsid w:val="0092745B"/>
    <w:rsid w:val="0093034C"/>
    <w:rsid w:val="0093132B"/>
    <w:rsid w:val="009330D9"/>
    <w:rsid w:val="0093470A"/>
    <w:rsid w:val="009363FE"/>
    <w:rsid w:val="00936685"/>
    <w:rsid w:val="00937FCB"/>
    <w:rsid w:val="009411A8"/>
    <w:rsid w:val="00941A6C"/>
    <w:rsid w:val="009423BB"/>
    <w:rsid w:val="00942D7B"/>
    <w:rsid w:val="0094338A"/>
    <w:rsid w:val="009453AB"/>
    <w:rsid w:val="00946239"/>
    <w:rsid w:val="009466E7"/>
    <w:rsid w:val="009477A4"/>
    <w:rsid w:val="009534C3"/>
    <w:rsid w:val="00953F25"/>
    <w:rsid w:val="0095500E"/>
    <w:rsid w:val="00955F1B"/>
    <w:rsid w:val="00955F8B"/>
    <w:rsid w:val="00956BFD"/>
    <w:rsid w:val="00960074"/>
    <w:rsid w:val="00961AEC"/>
    <w:rsid w:val="00961BAC"/>
    <w:rsid w:val="009645CF"/>
    <w:rsid w:val="00964AEE"/>
    <w:rsid w:val="00966BF5"/>
    <w:rsid w:val="009718CD"/>
    <w:rsid w:val="00972981"/>
    <w:rsid w:val="00973024"/>
    <w:rsid w:val="0097385A"/>
    <w:rsid w:val="0097425B"/>
    <w:rsid w:val="00974DC6"/>
    <w:rsid w:val="00975345"/>
    <w:rsid w:val="009812E8"/>
    <w:rsid w:val="00982233"/>
    <w:rsid w:val="00983CBE"/>
    <w:rsid w:val="00984367"/>
    <w:rsid w:val="009848C2"/>
    <w:rsid w:val="00984AC7"/>
    <w:rsid w:val="00986D51"/>
    <w:rsid w:val="009872B8"/>
    <w:rsid w:val="00987FB2"/>
    <w:rsid w:val="0099037D"/>
    <w:rsid w:val="00991E4B"/>
    <w:rsid w:val="00992FD3"/>
    <w:rsid w:val="009A0266"/>
    <w:rsid w:val="009A0696"/>
    <w:rsid w:val="009A2B5C"/>
    <w:rsid w:val="009A46AE"/>
    <w:rsid w:val="009A5065"/>
    <w:rsid w:val="009A5E8B"/>
    <w:rsid w:val="009A71D9"/>
    <w:rsid w:val="009A76CA"/>
    <w:rsid w:val="009A798E"/>
    <w:rsid w:val="009B0C8B"/>
    <w:rsid w:val="009B245E"/>
    <w:rsid w:val="009B3555"/>
    <w:rsid w:val="009B3953"/>
    <w:rsid w:val="009B3C41"/>
    <w:rsid w:val="009B4D66"/>
    <w:rsid w:val="009C0C4D"/>
    <w:rsid w:val="009C13B3"/>
    <w:rsid w:val="009C5364"/>
    <w:rsid w:val="009C7345"/>
    <w:rsid w:val="009D3A9A"/>
    <w:rsid w:val="009D4C6E"/>
    <w:rsid w:val="009D4F36"/>
    <w:rsid w:val="009D5DBF"/>
    <w:rsid w:val="009E0B48"/>
    <w:rsid w:val="009E125E"/>
    <w:rsid w:val="009E1488"/>
    <w:rsid w:val="009E187E"/>
    <w:rsid w:val="009E3D75"/>
    <w:rsid w:val="009E4637"/>
    <w:rsid w:val="009E5E80"/>
    <w:rsid w:val="009E5FE6"/>
    <w:rsid w:val="009F2523"/>
    <w:rsid w:val="009F3DA9"/>
    <w:rsid w:val="009F3FA5"/>
    <w:rsid w:val="009F5520"/>
    <w:rsid w:val="009F6924"/>
    <w:rsid w:val="00A00701"/>
    <w:rsid w:val="00A0153B"/>
    <w:rsid w:val="00A01BF9"/>
    <w:rsid w:val="00A03FC0"/>
    <w:rsid w:val="00A06370"/>
    <w:rsid w:val="00A06FAE"/>
    <w:rsid w:val="00A07E99"/>
    <w:rsid w:val="00A11939"/>
    <w:rsid w:val="00A1202C"/>
    <w:rsid w:val="00A13DF3"/>
    <w:rsid w:val="00A146CD"/>
    <w:rsid w:val="00A14EB4"/>
    <w:rsid w:val="00A15531"/>
    <w:rsid w:val="00A15786"/>
    <w:rsid w:val="00A167C5"/>
    <w:rsid w:val="00A17846"/>
    <w:rsid w:val="00A22E30"/>
    <w:rsid w:val="00A2347B"/>
    <w:rsid w:val="00A25D7D"/>
    <w:rsid w:val="00A2749D"/>
    <w:rsid w:val="00A36912"/>
    <w:rsid w:val="00A375AD"/>
    <w:rsid w:val="00A43597"/>
    <w:rsid w:val="00A436C2"/>
    <w:rsid w:val="00A436D7"/>
    <w:rsid w:val="00A43F56"/>
    <w:rsid w:val="00A44CB5"/>
    <w:rsid w:val="00A4537C"/>
    <w:rsid w:val="00A50877"/>
    <w:rsid w:val="00A529AD"/>
    <w:rsid w:val="00A52A08"/>
    <w:rsid w:val="00A56A1D"/>
    <w:rsid w:val="00A57A36"/>
    <w:rsid w:val="00A600A3"/>
    <w:rsid w:val="00A610C9"/>
    <w:rsid w:val="00A6183A"/>
    <w:rsid w:val="00A62A3F"/>
    <w:rsid w:val="00A63572"/>
    <w:rsid w:val="00A66094"/>
    <w:rsid w:val="00A662E7"/>
    <w:rsid w:val="00A66A19"/>
    <w:rsid w:val="00A70283"/>
    <w:rsid w:val="00A72CA8"/>
    <w:rsid w:val="00A73231"/>
    <w:rsid w:val="00A74415"/>
    <w:rsid w:val="00A758DE"/>
    <w:rsid w:val="00A75A63"/>
    <w:rsid w:val="00A75E3C"/>
    <w:rsid w:val="00A77A46"/>
    <w:rsid w:val="00A81D48"/>
    <w:rsid w:val="00A84B97"/>
    <w:rsid w:val="00A85FA3"/>
    <w:rsid w:val="00A86843"/>
    <w:rsid w:val="00A8776A"/>
    <w:rsid w:val="00A9032F"/>
    <w:rsid w:val="00A917FE"/>
    <w:rsid w:val="00A9193A"/>
    <w:rsid w:val="00A92299"/>
    <w:rsid w:val="00A93639"/>
    <w:rsid w:val="00A95388"/>
    <w:rsid w:val="00A96031"/>
    <w:rsid w:val="00A974C5"/>
    <w:rsid w:val="00A974D3"/>
    <w:rsid w:val="00AA1213"/>
    <w:rsid w:val="00AA123A"/>
    <w:rsid w:val="00AA156F"/>
    <w:rsid w:val="00AA16C7"/>
    <w:rsid w:val="00AA2E53"/>
    <w:rsid w:val="00AA3B27"/>
    <w:rsid w:val="00AA52F8"/>
    <w:rsid w:val="00AA5E67"/>
    <w:rsid w:val="00AA63E2"/>
    <w:rsid w:val="00AA6DE5"/>
    <w:rsid w:val="00AA7784"/>
    <w:rsid w:val="00AA7C33"/>
    <w:rsid w:val="00AA7D6E"/>
    <w:rsid w:val="00AB0083"/>
    <w:rsid w:val="00AB0252"/>
    <w:rsid w:val="00AB2988"/>
    <w:rsid w:val="00AB3802"/>
    <w:rsid w:val="00AB4743"/>
    <w:rsid w:val="00AB5F92"/>
    <w:rsid w:val="00AB66A5"/>
    <w:rsid w:val="00AB70D1"/>
    <w:rsid w:val="00AB759B"/>
    <w:rsid w:val="00AB77AA"/>
    <w:rsid w:val="00AC083F"/>
    <w:rsid w:val="00AC10BE"/>
    <w:rsid w:val="00AC445B"/>
    <w:rsid w:val="00AC4BCE"/>
    <w:rsid w:val="00AC56C5"/>
    <w:rsid w:val="00AC61D0"/>
    <w:rsid w:val="00AC6516"/>
    <w:rsid w:val="00AC689E"/>
    <w:rsid w:val="00AD138C"/>
    <w:rsid w:val="00AD172C"/>
    <w:rsid w:val="00AD17BE"/>
    <w:rsid w:val="00AD1A7D"/>
    <w:rsid w:val="00AD20E1"/>
    <w:rsid w:val="00AD2F9B"/>
    <w:rsid w:val="00AD314D"/>
    <w:rsid w:val="00AD40BC"/>
    <w:rsid w:val="00AD59F8"/>
    <w:rsid w:val="00AD6324"/>
    <w:rsid w:val="00AD6C0A"/>
    <w:rsid w:val="00AD776C"/>
    <w:rsid w:val="00AE4F2C"/>
    <w:rsid w:val="00AE5A7F"/>
    <w:rsid w:val="00AE672A"/>
    <w:rsid w:val="00AE6751"/>
    <w:rsid w:val="00AE6FD7"/>
    <w:rsid w:val="00AE7751"/>
    <w:rsid w:val="00AE7D98"/>
    <w:rsid w:val="00AF162D"/>
    <w:rsid w:val="00AF19F2"/>
    <w:rsid w:val="00AF2134"/>
    <w:rsid w:val="00AF28C6"/>
    <w:rsid w:val="00AF2FA5"/>
    <w:rsid w:val="00AF34C5"/>
    <w:rsid w:val="00AF3801"/>
    <w:rsid w:val="00AF43AA"/>
    <w:rsid w:val="00AF4C61"/>
    <w:rsid w:val="00AF604C"/>
    <w:rsid w:val="00AF647C"/>
    <w:rsid w:val="00AF68B5"/>
    <w:rsid w:val="00AF7FE0"/>
    <w:rsid w:val="00B001BB"/>
    <w:rsid w:val="00B009E6"/>
    <w:rsid w:val="00B00AB5"/>
    <w:rsid w:val="00B02922"/>
    <w:rsid w:val="00B02ECD"/>
    <w:rsid w:val="00B02F2A"/>
    <w:rsid w:val="00B03161"/>
    <w:rsid w:val="00B03517"/>
    <w:rsid w:val="00B03A7D"/>
    <w:rsid w:val="00B03C47"/>
    <w:rsid w:val="00B04AC6"/>
    <w:rsid w:val="00B05D5B"/>
    <w:rsid w:val="00B05F59"/>
    <w:rsid w:val="00B06B3E"/>
    <w:rsid w:val="00B06ED9"/>
    <w:rsid w:val="00B07DFD"/>
    <w:rsid w:val="00B112E4"/>
    <w:rsid w:val="00B1247D"/>
    <w:rsid w:val="00B12969"/>
    <w:rsid w:val="00B13117"/>
    <w:rsid w:val="00B13133"/>
    <w:rsid w:val="00B14F97"/>
    <w:rsid w:val="00B15A79"/>
    <w:rsid w:val="00B15F62"/>
    <w:rsid w:val="00B16236"/>
    <w:rsid w:val="00B17767"/>
    <w:rsid w:val="00B20530"/>
    <w:rsid w:val="00B20CC0"/>
    <w:rsid w:val="00B21383"/>
    <w:rsid w:val="00B22849"/>
    <w:rsid w:val="00B2454B"/>
    <w:rsid w:val="00B2465C"/>
    <w:rsid w:val="00B24BC8"/>
    <w:rsid w:val="00B256F0"/>
    <w:rsid w:val="00B259AE"/>
    <w:rsid w:val="00B25D4F"/>
    <w:rsid w:val="00B275DB"/>
    <w:rsid w:val="00B30037"/>
    <w:rsid w:val="00B3389F"/>
    <w:rsid w:val="00B33BFE"/>
    <w:rsid w:val="00B33FC4"/>
    <w:rsid w:val="00B35030"/>
    <w:rsid w:val="00B35EE2"/>
    <w:rsid w:val="00B376F1"/>
    <w:rsid w:val="00B40206"/>
    <w:rsid w:val="00B428FF"/>
    <w:rsid w:val="00B42B4A"/>
    <w:rsid w:val="00B42CFF"/>
    <w:rsid w:val="00B43BEC"/>
    <w:rsid w:val="00B43DA0"/>
    <w:rsid w:val="00B45A45"/>
    <w:rsid w:val="00B47192"/>
    <w:rsid w:val="00B47ABC"/>
    <w:rsid w:val="00B50616"/>
    <w:rsid w:val="00B5159D"/>
    <w:rsid w:val="00B51963"/>
    <w:rsid w:val="00B520A8"/>
    <w:rsid w:val="00B5375D"/>
    <w:rsid w:val="00B56507"/>
    <w:rsid w:val="00B567BF"/>
    <w:rsid w:val="00B61229"/>
    <w:rsid w:val="00B61865"/>
    <w:rsid w:val="00B635CE"/>
    <w:rsid w:val="00B645B2"/>
    <w:rsid w:val="00B64910"/>
    <w:rsid w:val="00B657F3"/>
    <w:rsid w:val="00B66B5E"/>
    <w:rsid w:val="00B66E6B"/>
    <w:rsid w:val="00B72587"/>
    <w:rsid w:val="00B73F0A"/>
    <w:rsid w:val="00B74240"/>
    <w:rsid w:val="00B74C96"/>
    <w:rsid w:val="00B75072"/>
    <w:rsid w:val="00B7594E"/>
    <w:rsid w:val="00B75A96"/>
    <w:rsid w:val="00B767C0"/>
    <w:rsid w:val="00B80BD7"/>
    <w:rsid w:val="00B8114A"/>
    <w:rsid w:val="00B827E8"/>
    <w:rsid w:val="00B82D6D"/>
    <w:rsid w:val="00B8476D"/>
    <w:rsid w:val="00B858D2"/>
    <w:rsid w:val="00B90864"/>
    <w:rsid w:val="00B91386"/>
    <w:rsid w:val="00B92AB3"/>
    <w:rsid w:val="00B937DE"/>
    <w:rsid w:val="00B938BB"/>
    <w:rsid w:val="00B942C6"/>
    <w:rsid w:val="00B96CAA"/>
    <w:rsid w:val="00BA31DB"/>
    <w:rsid w:val="00BA3F60"/>
    <w:rsid w:val="00BA3FE7"/>
    <w:rsid w:val="00BA5184"/>
    <w:rsid w:val="00BA65CC"/>
    <w:rsid w:val="00BA6BCE"/>
    <w:rsid w:val="00BA6F99"/>
    <w:rsid w:val="00BA70B0"/>
    <w:rsid w:val="00BA750F"/>
    <w:rsid w:val="00BB122E"/>
    <w:rsid w:val="00BB13F1"/>
    <w:rsid w:val="00BB1683"/>
    <w:rsid w:val="00BB1EBC"/>
    <w:rsid w:val="00BB218F"/>
    <w:rsid w:val="00BB2F13"/>
    <w:rsid w:val="00BB311D"/>
    <w:rsid w:val="00BB3472"/>
    <w:rsid w:val="00BB3C67"/>
    <w:rsid w:val="00BB4B26"/>
    <w:rsid w:val="00BB5879"/>
    <w:rsid w:val="00BB5EBE"/>
    <w:rsid w:val="00BB61B7"/>
    <w:rsid w:val="00BB66F8"/>
    <w:rsid w:val="00BB7105"/>
    <w:rsid w:val="00BC1D87"/>
    <w:rsid w:val="00BC2622"/>
    <w:rsid w:val="00BC423E"/>
    <w:rsid w:val="00BC5CDD"/>
    <w:rsid w:val="00BC5D0E"/>
    <w:rsid w:val="00BC726D"/>
    <w:rsid w:val="00BC7747"/>
    <w:rsid w:val="00BD0FD2"/>
    <w:rsid w:val="00BD24E7"/>
    <w:rsid w:val="00BD2689"/>
    <w:rsid w:val="00BD2AF8"/>
    <w:rsid w:val="00BD5F89"/>
    <w:rsid w:val="00BE0365"/>
    <w:rsid w:val="00BE0FC2"/>
    <w:rsid w:val="00BE14BE"/>
    <w:rsid w:val="00BE1E37"/>
    <w:rsid w:val="00BE3BE9"/>
    <w:rsid w:val="00BE48E5"/>
    <w:rsid w:val="00BE7B33"/>
    <w:rsid w:val="00BE7E72"/>
    <w:rsid w:val="00BF0905"/>
    <w:rsid w:val="00BF0BA9"/>
    <w:rsid w:val="00BF1037"/>
    <w:rsid w:val="00BF2227"/>
    <w:rsid w:val="00BF34F2"/>
    <w:rsid w:val="00BF3863"/>
    <w:rsid w:val="00BF4EAF"/>
    <w:rsid w:val="00BF52CB"/>
    <w:rsid w:val="00BF5632"/>
    <w:rsid w:val="00BF56F8"/>
    <w:rsid w:val="00BF58E9"/>
    <w:rsid w:val="00BF6037"/>
    <w:rsid w:val="00BF67C9"/>
    <w:rsid w:val="00BF6E14"/>
    <w:rsid w:val="00C0133B"/>
    <w:rsid w:val="00C01A3D"/>
    <w:rsid w:val="00C02689"/>
    <w:rsid w:val="00C0316F"/>
    <w:rsid w:val="00C04026"/>
    <w:rsid w:val="00C04950"/>
    <w:rsid w:val="00C05B8B"/>
    <w:rsid w:val="00C10AED"/>
    <w:rsid w:val="00C11611"/>
    <w:rsid w:val="00C1191C"/>
    <w:rsid w:val="00C11DB4"/>
    <w:rsid w:val="00C13033"/>
    <w:rsid w:val="00C13C91"/>
    <w:rsid w:val="00C144CF"/>
    <w:rsid w:val="00C15814"/>
    <w:rsid w:val="00C166F8"/>
    <w:rsid w:val="00C17487"/>
    <w:rsid w:val="00C1772E"/>
    <w:rsid w:val="00C17A3E"/>
    <w:rsid w:val="00C17A92"/>
    <w:rsid w:val="00C2075C"/>
    <w:rsid w:val="00C2138E"/>
    <w:rsid w:val="00C222A8"/>
    <w:rsid w:val="00C227B6"/>
    <w:rsid w:val="00C22B56"/>
    <w:rsid w:val="00C22B5B"/>
    <w:rsid w:val="00C22CD9"/>
    <w:rsid w:val="00C23768"/>
    <w:rsid w:val="00C23F1A"/>
    <w:rsid w:val="00C26B15"/>
    <w:rsid w:val="00C27062"/>
    <w:rsid w:val="00C318BB"/>
    <w:rsid w:val="00C3316C"/>
    <w:rsid w:val="00C33E44"/>
    <w:rsid w:val="00C34AB2"/>
    <w:rsid w:val="00C34F3B"/>
    <w:rsid w:val="00C35971"/>
    <w:rsid w:val="00C36F68"/>
    <w:rsid w:val="00C372E9"/>
    <w:rsid w:val="00C37870"/>
    <w:rsid w:val="00C41ACC"/>
    <w:rsid w:val="00C421D0"/>
    <w:rsid w:val="00C425C8"/>
    <w:rsid w:val="00C43C55"/>
    <w:rsid w:val="00C43C9C"/>
    <w:rsid w:val="00C44D9E"/>
    <w:rsid w:val="00C46769"/>
    <w:rsid w:val="00C475B2"/>
    <w:rsid w:val="00C50C22"/>
    <w:rsid w:val="00C51BCF"/>
    <w:rsid w:val="00C51E68"/>
    <w:rsid w:val="00C51F58"/>
    <w:rsid w:val="00C5579B"/>
    <w:rsid w:val="00C56BB8"/>
    <w:rsid w:val="00C60FC4"/>
    <w:rsid w:val="00C62B4F"/>
    <w:rsid w:val="00C63EC1"/>
    <w:rsid w:val="00C64066"/>
    <w:rsid w:val="00C64736"/>
    <w:rsid w:val="00C64D2B"/>
    <w:rsid w:val="00C65376"/>
    <w:rsid w:val="00C6538F"/>
    <w:rsid w:val="00C6592C"/>
    <w:rsid w:val="00C65D3C"/>
    <w:rsid w:val="00C6687F"/>
    <w:rsid w:val="00C67339"/>
    <w:rsid w:val="00C7057D"/>
    <w:rsid w:val="00C7316D"/>
    <w:rsid w:val="00C7368A"/>
    <w:rsid w:val="00C73F47"/>
    <w:rsid w:val="00C75472"/>
    <w:rsid w:val="00C760ED"/>
    <w:rsid w:val="00C76983"/>
    <w:rsid w:val="00C77674"/>
    <w:rsid w:val="00C80868"/>
    <w:rsid w:val="00C8101A"/>
    <w:rsid w:val="00C81C1C"/>
    <w:rsid w:val="00C82269"/>
    <w:rsid w:val="00C8249F"/>
    <w:rsid w:val="00C82771"/>
    <w:rsid w:val="00C82CA4"/>
    <w:rsid w:val="00C83D40"/>
    <w:rsid w:val="00C85408"/>
    <w:rsid w:val="00C854E9"/>
    <w:rsid w:val="00C856BF"/>
    <w:rsid w:val="00C85E7E"/>
    <w:rsid w:val="00C8632A"/>
    <w:rsid w:val="00C914B7"/>
    <w:rsid w:val="00C92213"/>
    <w:rsid w:val="00C92470"/>
    <w:rsid w:val="00C92F98"/>
    <w:rsid w:val="00C93B07"/>
    <w:rsid w:val="00C9491A"/>
    <w:rsid w:val="00C9512B"/>
    <w:rsid w:val="00C95A14"/>
    <w:rsid w:val="00C960D9"/>
    <w:rsid w:val="00C96C8E"/>
    <w:rsid w:val="00CA08E0"/>
    <w:rsid w:val="00CA165F"/>
    <w:rsid w:val="00CA1B3F"/>
    <w:rsid w:val="00CA218D"/>
    <w:rsid w:val="00CA39B9"/>
    <w:rsid w:val="00CA4430"/>
    <w:rsid w:val="00CA4B49"/>
    <w:rsid w:val="00CA64D7"/>
    <w:rsid w:val="00CA6EEF"/>
    <w:rsid w:val="00CA74B3"/>
    <w:rsid w:val="00CB0D85"/>
    <w:rsid w:val="00CB0E80"/>
    <w:rsid w:val="00CB204B"/>
    <w:rsid w:val="00CB2140"/>
    <w:rsid w:val="00CB299E"/>
    <w:rsid w:val="00CB4800"/>
    <w:rsid w:val="00CB60B0"/>
    <w:rsid w:val="00CB712E"/>
    <w:rsid w:val="00CB7722"/>
    <w:rsid w:val="00CB7CA2"/>
    <w:rsid w:val="00CC052C"/>
    <w:rsid w:val="00CC15F7"/>
    <w:rsid w:val="00CC191C"/>
    <w:rsid w:val="00CC1CBB"/>
    <w:rsid w:val="00CC2EBA"/>
    <w:rsid w:val="00CC4035"/>
    <w:rsid w:val="00CC52E4"/>
    <w:rsid w:val="00CC5487"/>
    <w:rsid w:val="00CC54EC"/>
    <w:rsid w:val="00CC6C33"/>
    <w:rsid w:val="00CD051F"/>
    <w:rsid w:val="00CD1C21"/>
    <w:rsid w:val="00CD1E8E"/>
    <w:rsid w:val="00CD3637"/>
    <w:rsid w:val="00CD39D2"/>
    <w:rsid w:val="00CD5CD7"/>
    <w:rsid w:val="00CD6BB6"/>
    <w:rsid w:val="00CD79DC"/>
    <w:rsid w:val="00CE04A6"/>
    <w:rsid w:val="00CE0770"/>
    <w:rsid w:val="00CE0E9E"/>
    <w:rsid w:val="00CE1771"/>
    <w:rsid w:val="00CE20C1"/>
    <w:rsid w:val="00CE4840"/>
    <w:rsid w:val="00CE4BBC"/>
    <w:rsid w:val="00CE4C3E"/>
    <w:rsid w:val="00CE7E33"/>
    <w:rsid w:val="00CF01DB"/>
    <w:rsid w:val="00CF0439"/>
    <w:rsid w:val="00CF06D2"/>
    <w:rsid w:val="00CF0B4D"/>
    <w:rsid w:val="00CF1B11"/>
    <w:rsid w:val="00CF2A1A"/>
    <w:rsid w:val="00CF4F7D"/>
    <w:rsid w:val="00D036A7"/>
    <w:rsid w:val="00D03E77"/>
    <w:rsid w:val="00D043B5"/>
    <w:rsid w:val="00D04DF7"/>
    <w:rsid w:val="00D06E3D"/>
    <w:rsid w:val="00D07139"/>
    <w:rsid w:val="00D073E0"/>
    <w:rsid w:val="00D107CC"/>
    <w:rsid w:val="00D107EC"/>
    <w:rsid w:val="00D111B5"/>
    <w:rsid w:val="00D11548"/>
    <w:rsid w:val="00D11AE1"/>
    <w:rsid w:val="00D1329D"/>
    <w:rsid w:val="00D13C22"/>
    <w:rsid w:val="00D152B7"/>
    <w:rsid w:val="00D156AA"/>
    <w:rsid w:val="00D159FB"/>
    <w:rsid w:val="00D1759E"/>
    <w:rsid w:val="00D17AEE"/>
    <w:rsid w:val="00D205AC"/>
    <w:rsid w:val="00D21034"/>
    <w:rsid w:val="00D217AE"/>
    <w:rsid w:val="00D22E11"/>
    <w:rsid w:val="00D2327C"/>
    <w:rsid w:val="00D26C47"/>
    <w:rsid w:val="00D26E83"/>
    <w:rsid w:val="00D30584"/>
    <w:rsid w:val="00D30D7B"/>
    <w:rsid w:val="00D341EE"/>
    <w:rsid w:val="00D34EB6"/>
    <w:rsid w:val="00D35C3D"/>
    <w:rsid w:val="00D36395"/>
    <w:rsid w:val="00D363A6"/>
    <w:rsid w:val="00D369A7"/>
    <w:rsid w:val="00D372A9"/>
    <w:rsid w:val="00D3771B"/>
    <w:rsid w:val="00D41878"/>
    <w:rsid w:val="00D41956"/>
    <w:rsid w:val="00D42669"/>
    <w:rsid w:val="00D4268D"/>
    <w:rsid w:val="00D4328B"/>
    <w:rsid w:val="00D43527"/>
    <w:rsid w:val="00D44040"/>
    <w:rsid w:val="00D449D8"/>
    <w:rsid w:val="00D46D0A"/>
    <w:rsid w:val="00D46DB8"/>
    <w:rsid w:val="00D47638"/>
    <w:rsid w:val="00D525AA"/>
    <w:rsid w:val="00D52734"/>
    <w:rsid w:val="00D56DB9"/>
    <w:rsid w:val="00D60B11"/>
    <w:rsid w:val="00D60B24"/>
    <w:rsid w:val="00D62052"/>
    <w:rsid w:val="00D622C5"/>
    <w:rsid w:val="00D625DD"/>
    <w:rsid w:val="00D62809"/>
    <w:rsid w:val="00D64E0C"/>
    <w:rsid w:val="00D65C7B"/>
    <w:rsid w:val="00D66ABA"/>
    <w:rsid w:val="00D724FA"/>
    <w:rsid w:val="00D729F1"/>
    <w:rsid w:val="00D743EC"/>
    <w:rsid w:val="00D75286"/>
    <w:rsid w:val="00D77D7F"/>
    <w:rsid w:val="00D80375"/>
    <w:rsid w:val="00D80C34"/>
    <w:rsid w:val="00D81D89"/>
    <w:rsid w:val="00D81E26"/>
    <w:rsid w:val="00D82779"/>
    <w:rsid w:val="00D82C2D"/>
    <w:rsid w:val="00D82FBD"/>
    <w:rsid w:val="00D84122"/>
    <w:rsid w:val="00D8427D"/>
    <w:rsid w:val="00D851DB"/>
    <w:rsid w:val="00D8586A"/>
    <w:rsid w:val="00D85E2B"/>
    <w:rsid w:val="00D8792E"/>
    <w:rsid w:val="00D87CD8"/>
    <w:rsid w:val="00D90263"/>
    <w:rsid w:val="00D91925"/>
    <w:rsid w:val="00D92063"/>
    <w:rsid w:val="00D920A7"/>
    <w:rsid w:val="00D95372"/>
    <w:rsid w:val="00D9714D"/>
    <w:rsid w:val="00D97541"/>
    <w:rsid w:val="00D9792F"/>
    <w:rsid w:val="00DA0B56"/>
    <w:rsid w:val="00DA125E"/>
    <w:rsid w:val="00DA230F"/>
    <w:rsid w:val="00DA2769"/>
    <w:rsid w:val="00DA4354"/>
    <w:rsid w:val="00DA4DD1"/>
    <w:rsid w:val="00DA4E8D"/>
    <w:rsid w:val="00DA7B59"/>
    <w:rsid w:val="00DA7C42"/>
    <w:rsid w:val="00DB283D"/>
    <w:rsid w:val="00DB3E83"/>
    <w:rsid w:val="00DB43B3"/>
    <w:rsid w:val="00DB4445"/>
    <w:rsid w:val="00DB5DAA"/>
    <w:rsid w:val="00DB6916"/>
    <w:rsid w:val="00DB74E5"/>
    <w:rsid w:val="00DB7C79"/>
    <w:rsid w:val="00DC01E0"/>
    <w:rsid w:val="00DC0FFD"/>
    <w:rsid w:val="00DC1C07"/>
    <w:rsid w:val="00DC2756"/>
    <w:rsid w:val="00DC3340"/>
    <w:rsid w:val="00DC3ED4"/>
    <w:rsid w:val="00DC4EFB"/>
    <w:rsid w:val="00DC536F"/>
    <w:rsid w:val="00DC7B73"/>
    <w:rsid w:val="00DD2CDF"/>
    <w:rsid w:val="00DD3F39"/>
    <w:rsid w:val="00DD431B"/>
    <w:rsid w:val="00DD45C0"/>
    <w:rsid w:val="00DD5B93"/>
    <w:rsid w:val="00DD642B"/>
    <w:rsid w:val="00DD7308"/>
    <w:rsid w:val="00DD7538"/>
    <w:rsid w:val="00DD7FF8"/>
    <w:rsid w:val="00DE0268"/>
    <w:rsid w:val="00DE0926"/>
    <w:rsid w:val="00DE2BCA"/>
    <w:rsid w:val="00DE30AB"/>
    <w:rsid w:val="00DE3614"/>
    <w:rsid w:val="00DE3D39"/>
    <w:rsid w:val="00DE475E"/>
    <w:rsid w:val="00DE55C8"/>
    <w:rsid w:val="00DE5A13"/>
    <w:rsid w:val="00DF02F9"/>
    <w:rsid w:val="00DF0E5E"/>
    <w:rsid w:val="00DF12B3"/>
    <w:rsid w:val="00DF25E0"/>
    <w:rsid w:val="00DF26DE"/>
    <w:rsid w:val="00DF2712"/>
    <w:rsid w:val="00DF2FE3"/>
    <w:rsid w:val="00DF31D5"/>
    <w:rsid w:val="00DF37A3"/>
    <w:rsid w:val="00DF40FB"/>
    <w:rsid w:val="00DF5B22"/>
    <w:rsid w:val="00DF7CD0"/>
    <w:rsid w:val="00DF7EAC"/>
    <w:rsid w:val="00E01B02"/>
    <w:rsid w:val="00E02DEF"/>
    <w:rsid w:val="00E03387"/>
    <w:rsid w:val="00E03A21"/>
    <w:rsid w:val="00E05ACA"/>
    <w:rsid w:val="00E06499"/>
    <w:rsid w:val="00E11918"/>
    <w:rsid w:val="00E11BA5"/>
    <w:rsid w:val="00E13E20"/>
    <w:rsid w:val="00E16BEE"/>
    <w:rsid w:val="00E16C87"/>
    <w:rsid w:val="00E16EE3"/>
    <w:rsid w:val="00E217A9"/>
    <w:rsid w:val="00E222F8"/>
    <w:rsid w:val="00E223A6"/>
    <w:rsid w:val="00E224FD"/>
    <w:rsid w:val="00E24D12"/>
    <w:rsid w:val="00E24D86"/>
    <w:rsid w:val="00E25447"/>
    <w:rsid w:val="00E25C08"/>
    <w:rsid w:val="00E25F05"/>
    <w:rsid w:val="00E25FE6"/>
    <w:rsid w:val="00E26524"/>
    <w:rsid w:val="00E2686B"/>
    <w:rsid w:val="00E27933"/>
    <w:rsid w:val="00E309F7"/>
    <w:rsid w:val="00E30D4E"/>
    <w:rsid w:val="00E3276B"/>
    <w:rsid w:val="00E353F8"/>
    <w:rsid w:val="00E3685C"/>
    <w:rsid w:val="00E37236"/>
    <w:rsid w:val="00E373F3"/>
    <w:rsid w:val="00E37A3A"/>
    <w:rsid w:val="00E40846"/>
    <w:rsid w:val="00E425FA"/>
    <w:rsid w:val="00E433AE"/>
    <w:rsid w:val="00E43BF4"/>
    <w:rsid w:val="00E44392"/>
    <w:rsid w:val="00E44DB3"/>
    <w:rsid w:val="00E45968"/>
    <w:rsid w:val="00E4627A"/>
    <w:rsid w:val="00E46913"/>
    <w:rsid w:val="00E50023"/>
    <w:rsid w:val="00E51E3A"/>
    <w:rsid w:val="00E52D5E"/>
    <w:rsid w:val="00E53404"/>
    <w:rsid w:val="00E53C2B"/>
    <w:rsid w:val="00E53D0A"/>
    <w:rsid w:val="00E53E89"/>
    <w:rsid w:val="00E54080"/>
    <w:rsid w:val="00E54E0F"/>
    <w:rsid w:val="00E556B8"/>
    <w:rsid w:val="00E56073"/>
    <w:rsid w:val="00E57BDC"/>
    <w:rsid w:val="00E57E29"/>
    <w:rsid w:val="00E6019C"/>
    <w:rsid w:val="00E60306"/>
    <w:rsid w:val="00E603B7"/>
    <w:rsid w:val="00E61159"/>
    <w:rsid w:val="00E61366"/>
    <w:rsid w:val="00E62AAF"/>
    <w:rsid w:val="00E62C31"/>
    <w:rsid w:val="00E63468"/>
    <w:rsid w:val="00E63B75"/>
    <w:rsid w:val="00E640FA"/>
    <w:rsid w:val="00E64687"/>
    <w:rsid w:val="00E66286"/>
    <w:rsid w:val="00E67E6D"/>
    <w:rsid w:val="00E7007D"/>
    <w:rsid w:val="00E74497"/>
    <w:rsid w:val="00E76876"/>
    <w:rsid w:val="00E769A6"/>
    <w:rsid w:val="00E777C9"/>
    <w:rsid w:val="00E77CD9"/>
    <w:rsid w:val="00E810DE"/>
    <w:rsid w:val="00E811BC"/>
    <w:rsid w:val="00E812B8"/>
    <w:rsid w:val="00E82730"/>
    <w:rsid w:val="00E83105"/>
    <w:rsid w:val="00E83A1F"/>
    <w:rsid w:val="00E86172"/>
    <w:rsid w:val="00E86533"/>
    <w:rsid w:val="00E86FE2"/>
    <w:rsid w:val="00E941CD"/>
    <w:rsid w:val="00E942A3"/>
    <w:rsid w:val="00E943D6"/>
    <w:rsid w:val="00E94A96"/>
    <w:rsid w:val="00E96272"/>
    <w:rsid w:val="00E96CF3"/>
    <w:rsid w:val="00E96FA6"/>
    <w:rsid w:val="00E973A0"/>
    <w:rsid w:val="00E976F5"/>
    <w:rsid w:val="00E978A1"/>
    <w:rsid w:val="00EA18F6"/>
    <w:rsid w:val="00EA1D1C"/>
    <w:rsid w:val="00EA3806"/>
    <w:rsid w:val="00EA396E"/>
    <w:rsid w:val="00EA47AD"/>
    <w:rsid w:val="00EA4EA3"/>
    <w:rsid w:val="00EA4F9E"/>
    <w:rsid w:val="00EA66A4"/>
    <w:rsid w:val="00EA6E18"/>
    <w:rsid w:val="00EA7325"/>
    <w:rsid w:val="00EB072E"/>
    <w:rsid w:val="00EB0C99"/>
    <w:rsid w:val="00EB18B6"/>
    <w:rsid w:val="00EB1F81"/>
    <w:rsid w:val="00EB20F1"/>
    <w:rsid w:val="00EB353A"/>
    <w:rsid w:val="00EB4616"/>
    <w:rsid w:val="00EB4CB7"/>
    <w:rsid w:val="00EB533F"/>
    <w:rsid w:val="00EB554A"/>
    <w:rsid w:val="00EB6FBF"/>
    <w:rsid w:val="00EB79AA"/>
    <w:rsid w:val="00EC0330"/>
    <w:rsid w:val="00EC1242"/>
    <w:rsid w:val="00EC126F"/>
    <w:rsid w:val="00EC21FA"/>
    <w:rsid w:val="00EC3086"/>
    <w:rsid w:val="00EC3628"/>
    <w:rsid w:val="00EC3C07"/>
    <w:rsid w:val="00EC6B92"/>
    <w:rsid w:val="00EC7FA3"/>
    <w:rsid w:val="00ED1039"/>
    <w:rsid w:val="00ED31E0"/>
    <w:rsid w:val="00ED32F7"/>
    <w:rsid w:val="00ED4F6C"/>
    <w:rsid w:val="00ED61E2"/>
    <w:rsid w:val="00ED66A4"/>
    <w:rsid w:val="00ED74F8"/>
    <w:rsid w:val="00EE0042"/>
    <w:rsid w:val="00EE074D"/>
    <w:rsid w:val="00EE13CA"/>
    <w:rsid w:val="00EE1D08"/>
    <w:rsid w:val="00EE23F4"/>
    <w:rsid w:val="00EE25D2"/>
    <w:rsid w:val="00EE2E85"/>
    <w:rsid w:val="00EE35CA"/>
    <w:rsid w:val="00EE7841"/>
    <w:rsid w:val="00EF3536"/>
    <w:rsid w:val="00EF668F"/>
    <w:rsid w:val="00EF70D4"/>
    <w:rsid w:val="00F004A4"/>
    <w:rsid w:val="00F02B93"/>
    <w:rsid w:val="00F036E2"/>
    <w:rsid w:val="00F05E8B"/>
    <w:rsid w:val="00F06297"/>
    <w:rsid w:val="00F0724D"/>
    <w:rsid w:val="00F101EE"/>
    <w:rsid w:val="00F1133C"/>
    <w:rsid w:val="00F11C83"/>
    <w:rsid w:val="00F11E51"/>
    <w:rsid w:val="00F11EBD"/>
    <w:rsid w:val="00F124B4"/>
    <w:rsid w:val="00F167E7"/>
    <w:rsid w:val="00F1700B"/>
    <w:rsid w:val="00F1766C"/>
    <w:rsid w:val="00F213DD"/>
    <w:rsid w:val="00F221D7"/>
    <w:rsid w:val="00F23CF6"/>
    <w:rsid w:val="00F24944"/>
    <w:rsid w:val="00F2509E"/>
    <w:rsid w:val="00F269B8"/>
    <w:rsid w:val="00F31F15"/>
    <w:rsid w:val="00F3226D"/>
    <w:rsid w:val="00F32F01"/>
    <w:rsid w:val="00F3470C"/>
    <w:rsid w:val="00F349E0"/>
    <w:rsid w:val="00F34ACC"/>
    <w:rsid w:val="00F369D9"/>
    <w:rsid w:val="00F36C55"/>
    <w:rsid w:val="00F4082B"/>
    <w:rsid w:val="00F414EE"/>
    <w:rsid w:val="00F41F74"/>
    <w:rsid w:val="00F42714"/>
    <w:rsid w:val="00F42C40"/>
    <w:rsid w:val="00F43133"/>
    <w:rsid w:val="00F43F30"/>
    <w:rsid w:val="00F4402C"/>
    <w:rsid w:val="00F451F1"/>
    <w:rsid w:val="00F47170"/>
    <w:rsid w:val="00F5179A"/>
    <w:rsid w:val="00F51BB4"/>
    <w:rsid w:val="00F51BF7"/>
    <w:rsid w:val="00F5325D"/>
    <w:rsid w:val="00F5358E"/>
    <w:rsid w:val="00F54D3A"/>
    <w:rsid w:val="00F56736"/>
    <w:rsid w:val="00F57EBE"/>
    <w:rsid w:val="00F60372"/>
    <w:rsid w:val="00F6145B"/>
    <w:rsid w:val="00F61BCF"/>
    <w:rsid w:val="00F62C3B"/>
    <w:rsid w:val="00F63365"/>
    <w:rsid w:val="00F64038"/>
    <w:rsid w:val="00F64C03"/>
    <w:rsid w:val="00F65D98"/>
    <w:rsid w:val="00F676C0"/>
    <w:rsid w:val="00F709A0"/>
    <w:rsid w:val="00F7164B"/>
    <w:rsid w:val="00F73921"/>
    <w:rsid w:val="00F740CB"/>
    <w:rsid w:val="00F76533"/>
    <w:rsid w:val="00F80CC1"/>
    <w:rsid w:val="00F81266"/>
    <w:rsid w:val="00F812D0"/>
    <w:rsid w:val="00F82398"/>
    <w:rsid w:val="00F82437"/>
    <w:rsid w:val="00F82547"/>
    <w:rsid w:val="00F83323"/>
    <w:rsid w:val="00F863FD"/>
    <w:rsid w:val="00F86A77"/>
    <w:rsid w:val="00F86D8E"/>
    <w:rsid w:val="00F87DC8"/>
    <w:rsid w:val="00F90B04"/>
    <w:rsid w:val="00F913ED"/>
    <w:rsid w:val="00F9169B"/>
    <w:rsid w:val="00F919E1"/>
    <w:rsid w:val="00F92FAB"/>
    <w:rsid w:val="00F937A7"/>
    <w:rsid w:val="00F97C29"/>
    <w:rsid w:val="00FA0E49"/>
    <w:rsid w:val="00FA32E6"/>
    <w:rsid w:val="00FA33EB"/>
    <w:rsid w:val="00FA45B9"/>
    <w:rsid w:val="00FA7719"/>
    <w:rsid w:val="00FA7E84"/>
    <w:rsid w:val="00FA7ED8"/>
    <w:rsid w:val="00FB034D"/>
    <w:rsid w:val="00FB1503"/>
    <w:rsid w:val="00FB1721"/>
    <w:rsid w:val="00FB3479"/>
    <w:rsid w:val="00FB4681"/>
    <w:rsid w:val="00FB50F6"/>
    <w:rsid w:val="00FB52BD"/>
    <w:rsid w:val="00FB6231"/>
    <w:rsid w:val="00FB7491"/>
    <w:rsid w:val="00FB797B"/>
    <w:rsid w:val="00FB7D32"/>
    <w:rsid w:val="00FC0950"/>
    <w:rsid w:val="00FC31FD"/>
    <w:rsid w:val="00FC3544"/>
    <w:rsid w:val="00FC37E2"/>
    <w:rsid w:val="00FC7F47"/>
    <w:rsid w:val="00FD236E"/>
    <w:rsid w:val="00FD240B"/>
    <w:rsid w:val="00FD322C"/>
    <w:rsid w:val="00FD6F20"/>
    <w:rsid w:val="00FD72DF"/>
    <w:rsid w:val="00FD77A2"/>
    <w:rsid w:val="00FE118C"/>
    <w:rsid w:val="00FE4311"/>
    <w:rsid w:val="00FE5883"/>
    <w:rsid w:val="00FE6454"/>
    <w:rsid w:val="00FE6EA6"/>
    <w:rsid w:val="00FF0EFE"/>
    <w:rsid w:val="00FF1ACD"/>
    <w:rsid w:val="00FF2343"/>
    <w:rsid w:val="00FF3983"/>
    <w:rsid w:val="00FF429B"/>
    <w:rsid w:val="00FF621D"/>
    <w:rsid w:val="00FF67B0"/>
    <w:rsid w:val="00FF7CE7"/>
    <w:rsid w:val="00FF7C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82D46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 [Packt]"/>
    <w:qFormat/>
    <w:rsid w:val="00790BC7"/>
    <w:pPr>
      <w:suppressAutoHyphens/>
      <w:spacing w:after="120"/>
    </w:pPr>
    <w:rPr>
      <w:rFonts w:ascii="Calibri" w:hAnsi="Calibri"/>
      <w:szCs w:val="24"/>
    </w:rPr>
  </w:style>
  <w:style w:type="paragraph" w:styleId="Heading1">
    <w:name w:val="heading 1"/>
    <w:aliases w:val="Heading 1 [PACKT]"/>
    <w:next w:val="Normal"/>
    <w:link w:val="Heading1Char"/>
    <w:qFormat/>
    <w:rsid w:val="00790BC7"/>
    <w:pPr>
      <w:keepNext/>
      <w:spacing w:before="400" w:after="60"/>
      <w:outlineLvl w:val="0"/>
    </w:pPr>
    <w:rPr>
      <w:rFonts w:ascii="Impact" w:hAnsi="Impact" w:cs="Arial"/>
      <w:iCs/>
      <w:color w:val="000000"/>
      <w:kern w:val="32"/>
      <w:sz w:val="32"/>
      <w:szCs w:val="32"/>
      <w:lang w:val="en-GB"/>
    </w:rPr>
  </w:style>
  <w:style w:type="paragraph" w:styleId="Heading2">
    <w:name w:val="heading 2"/>
    <w:aliases w:val="Heading 2 [PACKT]"/>
    <w:next w:val="Normal"/>
    <w:qFormat/>
    <w:rsid w:val="00790BC7"/>
    <w:pPr>
      <w:keepNext/>
      <w:spacing w:before="320" w:after="60"/>
      <w:outlineLvl w:val="1"/>
    </w:pPr>
    <w:rPr>
      <w:rFonts w:ascii="Impact" w:hAnsi="Impact" w:cs="Arial"/>
      <w:bCs/>
      <w:iCs/>
      <w:color w:val="333399"/>
      <w:sz w:val="28"/>
      <w:szCs w:val="28"/>
      <w:lang w:val="en-GB"/>
    </w:rPr>
  </w:style>
  <w:style w:type="paragraph" w:styleId="Heading3">
    <w:name w:val="heading 3"/>
    <w:aliases w:val="Heading 3 [PACKT]"/>
    <w:next w:val="Normal"/>
    <w:link w:val="Heading3Char"/>
    <w:qFormat/>
    <w:rsid w:val="00790BC7"/>
    <w:pPr>
      <w:keepNext/>
      <w:spacing w:before="240" w:after="60"/>
      <w:outlineLvl w:val="2"/>
    </w:pPr>
    <w:rPr>
      <w:rFonts w:ascii="Impact" w:hAnsi="Impact" w:cs="Arial"/>
      <w:iCs/>
      <w:color w:val="3366FF"/>
      <w:sz w:val="26"/>
      <w:szCs w:val="26"/>
      <w:lang w:val="en-GB"/>
    </w:rPr>
  </w:style>
  <w:style w:type="paragraph" w:styleId="Heading4">
    <w:name w:val="heading 4"/>
    <w:aliases w:val="Heading 4 [PACKT]"/>
    <w:next w:val="Normal"/>
    <w:link w:val="Heading4Char"/>
    <w:qFormat/>
    <w:rsid w:val="0007220D"/>
    <w:pPr>
      <w:spacing w:before="160"/>
      <w:outlineLvl w:val="3"/>
    </w:pPr>
    <w:rPr>
      <w:rFonts w:ascii="Impact" w:hAnsi="Impact" w:cs="Arial"/>
      <w:iCs/>
      <w:color w:val="33CCCC"/>
      <w:sz w:val="24"/>
      <w:szCs w:val="28"/>
      <w:lang w:val="en-GB"/>
    </w:rPr>
  </w:style>
  <w:style w:type="paragraph" w:styleId="Heading5">
    <w:name w:val="heading 5"/>
    <w:aliases w:val="Heading 5 [PACKT]"/>
    <w:next w:val="Normal"/>
    <w:qFormat/>
    <w:rsid w:val="00D920A7"/>
    <w:pPr>
      <w:spacing w:before="80"/>
      <w:outlineLvl w:val="4"/>
    </w:pPr>
    <w:rPr>
      <w:rFonts w:ascii="Arial" w:hAnsi="Arial" w:cs="Arial"/>
      <w:b/>
      <w:color w:val="000000"/>
      <w:sz w:val="22"/>
      <w:szCs w:val="26"/>
      <w:lang w:val="en-GB"/>
    </w:rPr>
  </w:style>
  <w:style w:type="paragraph" w:styleId="Heading6">
    <w:name w:val="heading 6"/>
    <w:basedOn w:val="Heading2"/>
    <w:next w:val="Normal"/>
    <w:qFormat/>
    <w:rsid w:val="00540FDD"/>
    <w:pPr>
      <w:spacing w:before="400"/>
      <w:outlineLvl w:val="5"/>
    </w:pPr>
    <w:rPr>
      <w:b/>
      <w:bCs w:val="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eading 3 [PACKT] Char"/>
    <w:basedOn w:val="DefaultParagraphFont"/>
    <w:link w:val="Heading3"/>
    <w:rsid w:val="00790BC7"/>
    <w:rPr>
      <w:rFonts w:ascii="Impact" w:hAnsi="Impact" w:cs="Arial"/>
      <w:iCs/>
      <w:color w:val="3366FF"/>
      <w:sz w:val="26"/>
      <w:szCs w:val="26"/>
      <w:lang w:val="en-GB" w:eastAsia="en-US" w:bidi="ar-SA"/>
    </w:rPr>
  </w:style>
  <w:style w:type="character" w:customStyle="1" w:styleId="Heading4Char">
    <w:name w:val="Heading 4 Char"/>
    <w:aliases w:val="Heading 4 [PACKT] Char"/>
    <w:basedOn w:val="DefaultParagraphFont"/>
    <w:link w:val="Heading4"/>
    <w:rsid w:val="0007220D"/>
    <w:rPr>
      <w:rFonts w:ascii="Impact" w:hAnsi="Impact" w:cs="Arial"/>
      <w:iCs/>
      <w:color w:val="33CCCC"/>
      <w:sz w:val="24"/>
      <w:szCs w:val="28"/>
      <w:lang w:val="en-GB" w:eastAsia="en-US" w:bidi="ar-SA"/>
    </w:rPr>
  </w:style>
  <w:style w:type="paragraph" w:customStyle="1" w:styleId="QuotePACKT">
    <w:name w:val="Quote [PACKT]"/>
    <w:basedOn w:val="Normal"/>
    <w:rsid w:val="00790BC7"/>
    <w:pPr>
      <w:suppressAutoHyphens w:val="0"/>
      <w:spacing w:before="180" w:after="180"/>
      <w:ind w:left="432" w:right="432"/>
    </w:pPr>
  </w:style>
  <w:style w:type="paragraph" w:customStyle="1" w:styleId="ChapterTitlePACKT">
    <w:name w:val="Chapter Title [PACKT]"/>
    <w:next w:val="Normal"/>
    <w:rsid w:val="00790BC7"/>
    <w:pPr>
      <w:spacing w:after="840"/>
      <w:jc w:val="right"/>
    </w:pPr>
    <w:rPr>
      <w:rFonts w:ascii="Impact" w:hAnsi="Impact" w:cs="Arial"/>
      <w:bCs/>
      <w:color w:val="000000"/>
      <w:kern w:val="32"/>
      <w:sz w:val="56"/>
      <w:szCs w:val="32"/>
      <w:lang w:val="en-GB"/>
    </w:rPr>
  </w:style>
  <w:style w:type="paragraph" w:customStyle="1" w:styleId="CodePACKT">
    <w:name w:val="Code [PACKT]"/>
    <w:basedOn w:val="Normal"/>
    <w:rsid w:val="00D85E2B"/>
    <w:pPr>
      <w:pBdr>
        <w:left w:val="single" w:sz="4" w:space="4" w:color="auto"/>
      </w:pBdr>
      <w:suppressAutoHyphens w:val="0"/>
      <w:spacing w:after="0"/>
      <w:ind w:left="360"/>
    </w:pPr>
    <w:rPr>
      <w:rFonts w:ascii="Lucida Console" w:hAnsi="Lucida Console"/>
      <w:sz w:val="18"/>
      <w:lang w:eastAsia="ar-SA"/>
    </w:rPr>
  </w:style>
  <w:style w:type="paragraph" w:customStyle="1" w:styleId="BulletPACKT">
    <w:name w:val="Bullet [PACKT]"/>
    <w:basedOn w:val="Normal"/>
    <w:rsid w:val="00790BC7"/>
    <w:pPr>
      <w:numPr>
        <w:numId w:val="1"/>
      </w:numPr>
      <w:tabs>
        <w:tab w:val="left" w:pos="360"/>
      </w:tabs>
      <w:spacing w:after="60"/>
      <w:ind w:right="360"/>
    </w:pPr>
    <w:rPr>
      <w:color w:val="800080"/>
    </w:rPr>
  </w:style>
  <w:style w:type="paragraph" w:customStyle="1" w:styleId="InformationBoxPACKT">
    <w:name w:val="Information Box [PACKT]"/>
    <w:basedOn w:val="Normal"/>
    <w:next w:val="Normal"/>
    <w:link w:val="InformationBoxPACKTChar"/>
    <w:rsid w:val="00790BC7"/>
    <w:pPr>
      <w:pBdr>
        <w:top w:val="single" w:sz="6" w:space="6" w:color="000000"/>
        <w:left w:val="single" w:sz="6" w:space="6" w:color="000000"/>
        <w:bottom w:val="single" w:sz="6" w:space="9" w:color="000000"/>
        <w:right w:val="single" w:sz="6" w:space="6" w:color="000000"/>
      </w:pBdr>
      <w:shd w:val="clear" w:color="auto" w:fill="FFFFFF"/>
      <w:spacing w:before="180" w:after="180"/>
      <w:ind w:left="360" w:right="360"/>
    </w:pPr>
  </w:style>
  <w:style w:type="character" w:customStyle="1" w:styleId="InformationBoxPACKTChar">
    <w:name w:val="Information Box [PACKT] Char"/>
    <w:basedOn w:val="DefaultParagraphFont"/>
    <w:link w:val="InformationBoxPACKT"/>
    <w:rsid w:val="00790BC7"/>
    <w:rPr>
      <w:sz w:val="22"/>
      <w:szCs w:val="24"/>
      <w:lang w:val="en-US" w:eastAsia="en-US" w:bidi="ar-SA"/>
    </w:rPr>
  </w:style>
  <w:style w:type="paragraph" w:customStyle="1" w:styleId="NumberedBulletPACKT">
    <w:name w:val="Numbered Bullet [PACKT]"/>
    <w:basedOn w:val="BulletPACKT"/>
    <w:rsid w:val="00070532"/>
    <w:pPr>
      <w:numPr>
        <w:numId w:val="4"/>
      </w:numPr>
      <w:ind w:left="720"/>
    </w:pPr>
    <w:rPr>
      <w:color w:val="666699"/>
    </w:rPr>
  </w:style>
  <w:style w:type="paragraph" w:customStyle="1" w:styleId="TableColumnHeadingPACKT">
    <w:name w:val="Table Column Heading [PACKT]"/>
    <w:basedOn w:val="Normal"/>
    <w:rsid w:val="00471243"/>
    <w:pPr>
      <w:suppressAutoHyphens w:val="0"/>
      <w:spacing w:before="60" w:after="60"/>
    </w:pPr>
    <w:rPr>
      <w:rFonts w:cs="Arial"/>
      <w:b/>
      <w:bCs/>
    </w:rPr>
  </w:style>
  <w:style w:type="character" w:customStyle="1" w:styleId="CodeInTextPACKT">
    <w:name w:val="Code In Text [PACKT]"/>
    <w:basedOn w:val="DefaultParagraphFont"/>
    <w:rsid w:val="00A758DE"/>
    <w:rPr>
      <w:rFonts w:ascii="Lucida Console" w:hAnsi="Lucida Console"/>
      <w:color w:val="FF0000"/>
      <w:sz w:val="18"/>
    </w:rPr>
  </w:style>
  <w:style w:type="character" w:customStyle="1" w:styleId="ScreenTextPACKT">
    <w:name w:val="Screen Text [PACKT]"/>
    <w:basedOn w:val="DefaultParagraphFont"/>
    <w:rsid w:val="00790BC7"/>
    <w:rPr>
      <w:rFonts w:ascii="Calibri" w:hAnsi="Calibri"/>
      <w:b/>
      <w:color w:val="008000"/>
      <w:sz w:val="20"/>
    </w:rPr>
  </w:style>
  <w:style w:type="paragraph" w:customStyle="1" w:styleId="CodeEndPACKT">
    <w:name w:val="Code End [PACKT]"/>
    <w:basedOn w:val="CodePACKT"/>
    <w:next w:val="Normal"/>
    <w:semiHidden/>
    <w:rsid w:val="00877749"/>
    <w:pPr>
      <w:spacing w:after="120"/>
    </w:pPr>
  </w:style>
  <w:style w:type="paragraph" w:customStyle="1" w:styleId="TableContentPACKT">
    <w:name w:val="Table Content [PACKT]"/>
    <w:basedOn w:val="TableColumnHeadingPACKT"/>
    <w:rsid w:val="00B858D2"/>
    <w:rPr>
      <w:b w:val="0"/>
    </w:rPr>
  </w:style>
  <w:style w:type="character" w:styleId="PageNumber">
    <w:name w:val="page number"/>
    <w:aliases w:val="[PACKT]"/>
    <w:basedOn w:val="DefaultParagraphFont"/>
    <w:semiHidden/>
    <w:rPr>
      <w:rFonts w:ascii="Arial" w:hAnsi="Arial"/>
      <w:b/>
      <w:color w:val="000000"/>
      <w:sz w:val="16"/>
    </w:rPr>
  </w:style>
  <w:style w:type="character" w:customStyle="1" w:styleId="HeaderFooterPACKT">
    <w:name w:val="Header/Footer [PACKT]"/>
    <w:basedOn w:val="DefaultParagraphFont"/>
    <w:semiHidden/>
    <w:rPr>
      <w:rFonts w:ascii="Arial" w:hAnsi="Arial"/>
      <w:color w:val="000000"/>
      <w:sz w:val="16"/>
    </w:rPr>
  </w:style>
  <w:style w:type="paragraph" w:styleId="TOC1">
    <w:name w:val="toc 1"/>
    <w:basedOn w:val="Normal"/>
    <w:next w:val="Normal"/>
    <w:autoRedefine/>
    <w:semiHidden/>
    <w:rsid w:val="004675FD"/>
    <w:pPr>
      <w:tabs>
        <w:tab w:val="right" w:pos="7906"/>
      </w:tabs>
    </w:pPr>
    <w:rPr>
      <w:rFonts w:ascii="Arial" w:hAnsi="Arial"/>
      <w:b/>
      <w:color w:val="000000"/>
      <w:sz w:val="24"/>
      <w:u w:val="single"/>
    </w:rPr>
  </w:style>
  <w:style w:type="paragraph" w:styleId="TOC2">
    <w:name w:val="toc 2"/>
    <w:basedOn w:val="Normal"/>
    <w:next w:val="Normal"/>
    <w:autoRedefine/>
    <w:semiHidden/>
    <w:rsid w:val="00BA6F99"/>
    <w:pPr>
      <w:tabs>
        <w:tab w:val="right" w:pos="7906"/>
      </w:tabs>
      <w:spacing w:before="20" w:after="60"/>
      <w:ind w:left="202"/>
    </w:pPr>
    <w:rPr>
      <w:rFonts w:ascii="Arial" w:hAnsi="Arial"/>
      <w:b/>
      <w:color w:val="000000"/>
    </w:rPr>
  </w:style>
  <w:style w:type="paragraph" w:styleId="TOC3">
    <w:name w:val="toc 3"/>
    <w:basedOn w:val="Normal"/>
    <w:next w:val="Normal"/>
    <w:autoRedefine/>
    <w:semiHidden/>
    <w:rsid w:val="00BA6F99"/>
    <w:pPr>
      <w:tabs>
        <w:tab w:val="right" w:pos="7906"/>
      </w:tabs>
      <w:spacing w:before="40" w:after="20"/>
      <w:ind w:left="403"/>
    </w:pPr>
    <w:rPr>
      <w:rFonts w:ascii="Arial" w:hAnsi="Arial"/>
      <w:color w:val="000000"/>
    </w:rPr>
  </w:style>
  <w:style w:type="paragraph" w:customStyle="1" w:styleId="CommandLinePACKT">
    <w:name w:val="Command Line [PACKT]"/>
    <w:basedOn w:val="CodePACKT"/>
    <w:rsid w:val="00AF2134"/>
    <w:pPr>
      <w:ind w:left="0"/>
    </w:pPr>
    <w:rPr>
      <w:b/>
    </w:rPr>
  </w:style>
  <w:style w:type="paragraph" w:customStyle="1" w:styleId="CodeHighlightedPACKT">
    <w:name w:val="Code Highlighted [PACKT]"/>
    <w:basedOn w:val="CodePACKT"/>
    <w:rsid w:val="007310D5"/>
    <w:pPr>
      <w:shd w:val="clear" w:color="auto" w:fill="99CCFF"/>
    </w:pPr>
    <w:rPr>
      <w:b/>
      <w:szCs w:val="16"/>
    </w:rPr>
  </w:style>
  <w:style w:type="paragraph" w:customStyle="1" w:styleId="ChapterNumberPACKT">
    <w:name w:val="Chapter Number [PACKT]"/>
    <w:next w:val="ChapterTitlePACKT"/>
    <w:rsid w:val="00790BC7"/>
    <w:pPr>
      <w:jc w:val="right"/>
    </w:pPr>
    <w:rPr>
      <w:rFonts w:ascii="Impact" w:hAnsi="Impact" w:cs="Arial"/>
      <w:bCs/>
      <w:color w:val="000000"/>
      <w:kern w:val="32"/>
      <w:sz w:val="120"/>
      <w:szCs w:val="32"/>
      <w:lang w:val="en-GB"/>
    </w:rPr>
  </w:style>
  <w:style w:type="paragraph" w:customStyle="1" w:styleId="TFAPackt">
    <w:name w:val="TFA [Packt]"/>
    <w:basedOn w:val="Heading3"/>
    <w:next w:val="Normal"/>
    <w:qFormat/>
    <w:rsid w:val="008F45CA"/>
    <w:pPr>
      <w:shd w:val="clear" w:color="auto" w:fill="000000"/>
    </w:pPr>
    <w:rPr>
      <w:color w:val="948A54"/>
    </w:rPr>
  </w:style>
  <w:style w:type="character" w:customStyle="1" w:styleId="KeyWordPACKT">
    <w:name w:val="Key Word [PACKT]"/>
    <w:basedOn w:val="DefaultParagraphFont"/>
    <w:rsid w:val="007310D5"/>
    <w:rPr>
      <w:b/>
      <w:color w:val="000080"/>
    </w:rPr>
  </w:style>
  <w:style w:type="character" w:customStyle="1" w:styleId="KeyPACKT">
    <w:name w:val="Key [PACKT]"/>
    <w:basedOn w:val="DefaultParagraphFont"/>
    <w:rsid w:val="007310D5"/>
    <w:rPr>
      <w:i/>
      <w:color w:val="800080"/>
    </w:rPr>
  </w:style>
  <w:style w:type="paragraph" w:customStyle="1" w:styleId="LayoutInformationPACKT">
    <w:name w:val="Layout Information [PACKT]"/>
    <w:basedOn w:val="Normal"/>
    <w:next w:val="Normal"/>
    <w:rsid w:val="00790BC7"/>
    <w:pPr>
      <w:pBdr>
        <w:top w:val="single" w:sz="4" w:space="1" w:color="auto"/>
        <w:left w:val="single" w:sz="4" w:space="4" w:color="auto"/>
        <w:bottom w:val="single" w:sz="4" w:space="1" w:color="auto"/>
        <w:right w:val="single" w:sz="4" w:space="4" w:color="auto"/>
      </w:pBdr>
      <w:shd w:val="clear" w:color="auto" w:fill="FF9900"/>
      <w:suppressAutoHyphens w:val="0"/>
      <w:jc w:val="center"/>
    </w:pPr>
    <w:rPr>
      <w:rFonts w:ascii="Arial" w:hAnsi="Arial"/>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PACKT">
    <w:name w:val="Internal Note [PACKT]"/>
    <w:basedOn w:val="Normal"/>
    <w:semiHidden/>
    <w:rsid w:val="00790BC7"/>
    <w:rPr>
      <w:rFonts w:ascii="Arial" w:hAnsi="Arial"/>
      <w:b/>
      <w:color w:val="0000FF"/>
      <w:sz w:val="24"/>
      <w14:shadow w14:blurRad="50800" w14:dist="38100" w14:dir="2700000" w14:sx="100000" w14:sy="100000" w14:kx="0" w14:ky="0" w14:algn="tl">
        <w14:srgbClr w14:val="000000">
          <w14:alpha w14:val="60000"/>
        </w14:srgbClr>
      </w14:shadow>
    </w:rPr>
  </w:style>
  <w:style w:type="paragraph" w:customStyle="1" w:styleId="BulletEndPACKT">
    <w:name w:val="Bullet End [PACKT]"/>
    <w:basedOn w:val="BulletPACKT"/>
    <w:next w:val="Normal"/>
    <w:semiHidden/>
    <w:rsid w:val="00AF2134"/>
    <w:pPr>
      <w:spacing w:after="120"/>
    </w:pPr>
  </w:style>
  <w:style w:type="character" w:customStyle="1" w:styleId="URLPACKT">
    <w:name w:val="URL [PACKT]"/>
    <w:basedOn w:val="DefaultParagraphFont"/>
    <w:rsid w:val="00471243"/>
    <w:rPr>
      <w:i/>
    </w:rPr>
  </w:style>
  <w:style w:type="paragraph" w:styleId="DocumentMap">
    <w:name w:val="Document Map"/>
    <w:basedOn w:val="Normal"/>
    <w:semiHidden/>
    <w:rsid w:val="000E2B17"/>
    <w:pPr>
      <w:shd w:val="clear" w:color="auto" w:fill="000080"/>
    </w:pPr>
    <w:rPr>
      <w:rFonts w:ascii="Tahoma" w:hAnsi="Tahoma" w:cs="Tahoma"/>
    </w:rPr>
  </w:style>
  <w:style w:type="paragraph" w:customStyle="1" w:styleId="FigurePACKT">
    <w:name w:val="Figure [PACKT]"/>
    <w:link w:val="FigurePACKTChar"/>
    <w:semiHidden/>
    <w:rsid w:val="00DE3D39"/>
    <w:pPr>
      <w:spacing w:before="240" w:after="240"/>
      <w:jc w:val="center"/>
    </w:pPr>
    <w:rPr>
      <w:rFonts w:ascii="Tahoma" w:hAnsi="Tahoma" w:cs="Tahoma"/>
      <w:sz w:val="16"/>
      <w:szCs w:val="16"/>
      <w:lang w:val="en-GB"/>
    </w:rPr>
  </w:style>
  <w:style w:type="character" w:customStyle="1" w:styleId="FigurePACKTChar">
    <w:name w:val="Figure [PACKT] Char"/>
    <w:basedOn w:val="DefaultParagraphFont"/>
    <w:link w:val="FigurePACKT"/>
    <w:semiHidden/>
    <w:rsid w:val="0027203C"/>
    <w:rPr>
      <w:rFonts w:ascii="Tahoma" w:hAnsi="Tahoma" w:cs="Tahoma"/>
      <w:sz w:val="16"/>
      <w:szCs w:val="16"/>
      <w:lang w:val="en-GB" w:eastAsia="en-US" w:bidi="ar-SA"/>
    </w:rPr>
  </w:style>
  <w:style w:type="paragraph" w:customStyle="1" w:styleId="NumberedBulletEndPACKT">
    <w:name w:val="Numbered Bullet End [PACKT]"/>
    <w:basedOn w:val="NumberedBulletPACKT"/>
    <w:next w:val="Normal"/>
    <w:semiHidden/>
    <w:rsid w:val="0089388A"/>
    <w:pPr>
      <w:spacing w:after="120"/>
    </w:pPr>
  </w:style>
  <w:style w:type="paragraph" w:customStyle="1" w:styleId="CodeHighlightedEndPACKT">
    <w:name w:val="Code Highlighted End [PACKT]"/>
    <w:basedOn w:val="CodeHighlightedPACKT"/>
    <w:next w:val="Normal"/>
    <w:semiHidden/>
    <w:rsid w:val="00FB7491"/>
    <w:pPr>
      <w:spacing w:after="120"/>
    </w:pPr>
    <w:rPr>
      <w:bCs/>
      <w:szCs w:val="20"/>
    </w:rPr>
  </w:style>
  <w:style w:type="table" w:styleId="TableGrid">
    <w:name w:val="Table Grid"/>
    <w:basedOn w:val="TableNormal"/>
    <w:rsid w:val="0005202A"/>
    <w:pPr>
      <w:suppressAutoHyphens/>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withoutBulletPACKT">
    <w:name w:val="Bullet without Bullet [PACKT]"/>
    <w:basedOn w:val="Normal"/>
    <w:rsid w:val="00070532"/>
    <w:pPr>
      <w:suppressAutoHyphens w:val="0"/>
      <w:ind w:left="708"/>
    </w:pPr>
    <w:rPr>
      <w:color w:val="800080"/>
      <w:szCs w:val="20"/>
    </w:rPr>
  </w:style>
  <w:style w:type="paragraph" w:styleId="Index1">
    <w:name w:val="index 1"/>
    <w:basedOn w:val="Normal"/>
    <w:next w:val="Normal"/>
    <w:semiHidden/>
    <w:rsid w:val="00533818"/>
    <w:pPr>
      <w:spacing w:after="0"/>
      <w:ind w:left="216" w:hanging="216"/>
    </w:pPr>
    <w:rPr>
      <w:sz w:val="18"/>
    </w:rPr>
  </w:style>
  <w:style w:type="paragraph" w:styleId="IndexHeading">
    <w:name w:val="index heading"/>
    <w:basedOn w:val="Normal"/>
    <w:next w:val="Index1"/>
    <w:autoRedefine/>
    <w:semiHidden/>
    <w:rsid w:val="0005316C"/>
    <w:pPr>
      <w:spacing w:before="240"/>
      <w:jc w:val="center"/>
    </w:pPr>
    <w:rPr>
      <w:b/>
      <w:bCs/>
      <w:sz w:val="28"/>
      <w:szCs w:val="26"/>
    </w:rPr>
  </w:style>
  <w:style w:type="paragraph" w:customStyle="1" w:styleId="BulletwithinbulletPACKT">
    <w:name w:val="Bullet within bullet [PACKT]"/>
    <w:basedOn w:val="BulletPACKT"/>
    <w:rsid w:val="00070532"/>
    <w:pPr>
      <w:numPr>
        <w:numId w:val="2"/>
      </w:numPr>
      <w:spacing w:after="20"/>
      <w:ind w:right="720"/>
    </w:pPr>
  </w:style>
  <w:style w:type="paragraph" w:customStyle="1" w:styleId="BulletwithinbulletendPACKT">
    <w:name w:val="Bullet within bullet end [PACKT]"/>
    <w:basedOn w:val="BulletwithinbulletPACKT"/>
    <w:semiHidden/>
    <w:rsid w:val="00070532"/>
    <w:pPr>
      <w:numPr>
        <w:numId w:val="3"/>
      </w:numPr>
      <w:tabs>
        <w:tab w:val="clear" w:pos="360"/>
      </w:tabs>
      <w:spacing w:after="60"/>
      <w:ind w:left="1440"/>
    </w:pPr>
  </w:style>
  <w:style w:type="paragraph" w:customStyle="1" w:styleId="TipPACKT">
    <w:name w:val="Tip [PACKT]"/>
    <w:basedOn w:val="InformationBoxPACKT"/>
    <w:next w:val="Normal"/>
    <w:rsid w:val="003A0009"/>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PACKT">
    <w:name w:val="Tip Heading [PACKT]"/>
    <w:basedOn w:val="Normal"/>
    <w:next w:val="TipPACKT"/>
    <w:rsid w:val="003A0009"/>
    <w:pPr>
      <w:pBdr>
        <w:top w:val="double" w:sz="4" w:space="6" w:color="auto"/>
      </w:pBdr>
      <w:spacing w:before="180" w:after="180"/>
      <w:ind w:left="360" w:right="360"/>
    </w:pPr>
    <w:rPr>
      <w:b/>
    </w:rPr>
  </w:style>
  <w:style w:type="paragraph" w:customStyle="1" w:styleId="TipwithoutheadingPACKT">
    <w:name w:val="Tip without heading [PACKT]"/>
    <w:basedOn w:val="TipPACKT"/>
    <w:rsid w:val="003A0009"/>
    <w:pPr>
      <w:pBdr>
        <w:top w:val="double" w:sz="4" w:space="8" w:color="auto"/>
      </w:pBdr>
    </w:pPr>
    <w:rPr>
      <w:szCs w:val="20"/>
    </w:rPr>
  </w:style>
  <w:style w:type="paragraph" w:customStyle="1" w:styleId="WJHPackt">
    <w:name w:val="WJH [Packt]"/>
    <w:basedOn w:val="TFAPackt"/>
    <w:next w:val="Normal"/>
    <w:qFormat/>
    <w:rsid w:val="008F45CA"/>
    <w:rPr>
      <w:color w:val="95B3D7"/>
    </w:rPr>
  </w:style>
  <w:style w:type="paragraph" w:customStyle="1" w:styleId="QuizPackt">
    <w:name w:val="Quiz [Packt]"/>
    <w:basedOn w:val="WJHPackt"/>
    <w:next w:val="Normal"/>
    <w:qFormat/>
    <w:rsid w:val="008F45CA"/>
    <w:rPr>
      <w:color w:val="E36C0A"/>
    </w:rPr>
  </w:style>
  <w:style w:type="paragraph" w:customStyle="1" w:styleId="HeroPackt">
    <w:name w:val="Hero [Packt]"/>
    <w:basedOn w:val="QuizPackt"/>
    <w:next w:val="Normal"/>
    <w:qFormat/>
    <w:rsid w:val="00827F1D"/>
    <w:rPr>
      <w:color w:val="C2D69B"/>
    </w:rPr>
  </w:style>
  <w:style w:type="character" w:customStyle="1" w:styleId="Heading1Char">
    <w:name w:val="Heading 1 Char"/>
    <w:aliases w:val="Heading 1 [PACKT] Char"/>
    <w:basedOn w:val="DefaultParagraphFont"/>
    <w:link w:val="Heading1"/>
    <w:rsid w:val="003C1F5C"/>
    <w:rPr>
      <w:rFonts w:ascii="Impact" w:hAnsi="Impact" w:cs="Arial"/>
      <w:iCs/>
      <w:color w:val="000000"/>
      <w:kern w:val="32"/>
      <w:sz w:val="32"/>
      <w:szCs w:val="32"/>
      <w:lang w:val="en-GB" w:eastAsia="en-US" w:bidi="ar-SA"/>
    </w:rPr>
  </w:style>
  <w:style w:type="character" w:customStyle="1" w:styleId="BoldPACKT">
    <w:name w:val="Bold [PACKT]"/>
    <w:rsid w:val="00B259AE"/>
    <w:rPr>
      <w:b/>
    </w:rPr>
  </w:style>
  <w:style w:type="paragraph" w:customStyle="1" w:styleId="NormalPACKT">
    <w:name w:val="Normal [PACKT]"/>
    <w:link w:val="NormalPACKTChar"/>
    <w:rsid w:val="00E810DE"/>
    <w:pPr>
      <w:spacing w:after="120"/>
    </w:pPr>
    <w:rPr>
      <w:sz w:val="22"/>
      <w:szCs w:val="24"/>
    </w:rPr>
  </w:style>
  <w:style w:type="character" w:customStyle="1" w:styleId="NormalPACKTChar">
    <w:name w:val="Normal [PACKT] Char"/>
    <w:link w:val="NormalPACKT"/>
    <w:rsid w:val="00E810DE"/>
    <w:rPr>
      <w:sz w:val="22"/>
      <w:szCs w:val="24"/>
    </w:rPr>
  </w:style>
  <w:style w:type="character" w:styleId="Hyperlink">
    <w:name w:val="Hyperlink"/>
    <w:basedOn w:val="DefaultParagraphFont"/>
    <w:rsid w:val="00416F00"/>
    <w:rPr>
      <w:color w:val="0000FF" w:themeColor="hyperlink"/>
      <w:u w:val="single"/>
    </w:rPr>
  </w:style>
  <w:style w:type="character" w:styleId="FollowedHyperlink">
    <w:name w:val="FollowedHyperlink"/>
    <w:basedOn w:val="DefaultParagraphFont"/>
    <w:rsid w:val="001E2091"/>
    <w:rPr>
      <w:color w:val="800080" w:themeColor="followedHyperlink"/>
      <w:u w:val="single"/>
    </w:rPr>
  </w:style>
  <w:style w:type="paragraph" w:styleId="ListParagraph">
    <w:name w:val="List Paragraph"/>
    <w:basedOn w:val="Normal"/>
    <w:uiPriority w:val="72"/>
    <w:rsid w:val="00CA4430"/>
    <w:pPr>
      <w:ind w:left="720"/>
      <w:contextualSpacing/>
    </w:pPr>
  </w:style>
  <w:style w:type="character" w:styleId="CommentReference">
    <w:name w:val="annotation reference"/>
    <w:rsid w:val="003959B8"/>
    <w:rPr>
      <w:sz w:val="16"/>
      <w:szCs w:val="16"/>
    </w:rPr>
  </w:style>
  <w:style w:type="paragraph" w:styleId="CommentText">
    <w:name w:val="annotation text"/>
    <w:basedOn w:val="Normal"/>
    <w:link w:val="CommentTextChar"/>
    <w:rsid w:val="003959B8"/>
    <w:rPr>
      <w:szCs w:val="20"/>
    </w:rPr>
  </w:style>
  <w:style w:type="character" w:customStyle="1" w:styleId="CommentTextChar">
    <w:name w:val="Comment Text Char"/>
    <w:basedOn w:val="DefaultParagraphFont"/>
    <w:link w:val="CommentText"/>
    <w:rsid w:val="003959B8"/>
    <w:rPr>
      <w:rFonts w:ascii="Calibri" w:hAnsi="Calibri"/>
    </w:rPr>
  </w:style>
  <w:style w:type="paragraph" w:styleId="BalloonText">
    <w:name w:val="Balloon Text"/>
    <w:basedOn w:val="Normal"/>
    <w:link w:val="BalloonTextChar"/>
    <w:rsid w:val="003959B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3959B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 [Packt]"/>
    <w:qFormat/>
    <w:rsid w:val="00790BC7"/>
    <w:pPr>
      <w:suppressAutoHyphens/>
      <w:spacing w:after="120"/>
    </w:pPr>
    <w:rPr>
      <w:rFonts w:ascii="Calibri" w:hAnsi="Calibri"/>
      <w:szCs w:val="24"/>
    </w:rPr>
  </w:style>
  <w:style w:type="paragraph" w:styleId="Heading1">
    <w:name w:val="heading 1"/>
    <w:aliases w:val="Heading 1 [PACKT]"/>
    <w:next w:val="Normal"/>
    <w:link w:val="Heading1Char"/>
    <w:qFormat/>
    <w:rsid w:val="00790BC7"/>
    <w:pPr>
      <w:keepNext/>
      <w:spacing w:before="400" w:after="60"/>
      <w:outlineLvl w:val="0"/>
    </w:pPr>
    <w:rPr>
      <w:rFonts w:ascii="Impact" w:hAnsi="Impact" w:cs="Arial"/>
      <w:iCs/>
      <w:color w:val="000000"/>
      <w:kern w:val="32"/>
      <w:sz w:val="32"/>
      <w:szCs w:val="32"/>
      <w:lang w:val="en-GB"/>
    </w:rPr>
  </w:style>
  <w:style w:type="paragraph" w:styleId="Heading2">
    <w:name w:val="heading 2"/>
    <w:aliases w:val="Heading 2 [PACKT]"/>
    <w:next w:val="Normal"/>
    <w:qFormat/>
    <w:rsid w:val="00790BC7"/>
    <w:pPr>
      <w:keepNext/>
      <w:spacing w:before="320" w:after="60"/>
      <w:outlineLvl w:val="1"/>
    </w:pPr>
    <w:rPr>
      <w:rFonts w:ascii="Impact" w:hAnsi="Impact" w:cs="Arial"/>
      <w:bCs/>
      <w:iCs/>
      <w:color w:val="333399"/>
      <w:sz w:val="28"/>
      <w:szCs w:val="28"/>
      <w:lang w:val="en-GB"/>
    </w:rPr>
  </w:style>
  <w:style w:type="paragraph" w:styleId="Heading3">
    <w:name w:val="heading 3"/>
    <w:aliases w:val="Heading 3 [PACKT]"/>
    <w:next w:val="Normal"/>
    <w:link w:val="Heading3Char"/>
    <w:qFormat/>
    <w:rsid w:val="00790BC7"/>
    <w:pPr>
      <w:keepNext/>
      <w:spacing w:before="240" w:after="60"/>
      <w:outlineLvl w:val="2"/>
    </w:pPr>
    <w:rPr>
      <w:rFonts w:ascii="Impact" w:hAnsi="Impact" w:cs="Arial"/>
      <w:iCs/>
      <w:color w:val="3366FF"/>
      <w:sz w:val="26"/>
      <w:szCs w:val="26"/>
      <w:lang w:val="en-GB"/>
    </w:rPr>
  </w:style>
  <w:style w:type="paragraph" w:styleId="Heading4">
    <w:name w:val="heading 4"/>
    <w:aliases w:val="Heading 4 [PACKT]"/>
    <w:next w:val="Normal"/>
    <w:link w:val="Heading4Char"/>
    <w:qFormat/>
    <w:rsid w:val="0007220D"/>
    <w:pPr>
      <w:spacing w:before="160"/>
      <w:outlineLvl w:val="3"/>
    </w:pPr>
    <w:rPr>
      <w:rFonts w:ascii="Impact" w:hAnsi="Impact" w:cs="Arial"/>
      <w:iCs/>
      <w:color w:val="33CCCC"/>
      <w:sz w:val="24"/>
      <w:szCs w:val="28"/>
      <w:lang w:val="en-GB"/>
    </w:rPr>
  </w:style>
  <w:style w:type="paragraph" w:styleId="Heading5">
    <w:name w:val="heading 5"/>
    <w:aliases w:val="Heading 5 [PACKT]"/>
    <w:next w:val="Normal"/>
    <w:qFormat/>
    <w:rsid w:val="00D920A7"/>
    <w:pPr>
      <w:spacing w:before="80"/>
      <w:outlineLvl w:val="4"/>
    </w:pPr>
    <w:rPr>
      <w:rFonts w:ascii="Arial" w:hAnsi="Arial" w:cs="Arial"/>
      <w:b/>
      <w:color w:val="000000"/>
      <w:sz w:val="22"/>
      <w:szCs w:val="26"/>
      <w:lang w:val="en-GB"/>
    </w:rPr>
  </w:style>
  <w:style w:type="paragraph" w:styleId="Heading6">
    <w:name w:val="heading 6"/>
    <w:basedOn w:val="Heading2"/>
    <w:next w:val="Normal"/>
    <w:qFormat/>
    <w:rsid w:val="00540FDD"/>
    <w:pPr>
      <w:spacing w:before="400"/>
      <w:outlineLvl w:val="5"/>
    </w:pPr>
    <w:rPr>
      <w:b/>
      <w:bCs w:val="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eading 3 [PACKT] Char"/>
    <w:basedOn w:val="DefaultParagraphFont"/>
    <w:link w:val="Heading3"/>
    <w:rsid w:val="00790BC7"/>
    <w:rPr>
      <w:rFonts w:ascii="Impact" w:hAnsi="Impact" w:cs="Arial"/>
      <w:iCs/>
      <w:color w:val="3366FF"/>
      <w:sz w:val="26"/>
      <w:szCs w:val="26"/>
      <w:lang w:val="en-GB" w:eastAsia="en-US" w:bidi="ar-SA"/>
    </w:rPr>
  </w:style>
  <w:style w:type="character" w:customStyle="1" w:styleId="Heading4Char">
    <w:name w:val="Heading 4 Char"/>
    <w:aliases w:val="Heading 4 [PACKT] Char"/>
    <w:basedOn w:val="DefaultParagraphFont"/>
    <w:link w:val="Heading4"/>
    <w:rsid w:val="0007220D"/>
    <w:rPr>
      <w:rFonts w:ascii="Impact" w:hAnsi="Impact" w:cs="Arial"/>
      <w:iCs/>
      <w:color w:val="33CCCC"/>
      <w:sz w:val="24"/>
      <w:szCs w:val="28"/>
      <w:lang w:val="en-GB" w:eastAsia="en-US" w:bidi="ar-SA"/>
    </w:rPr>
  </w:style>
  <w:style w:type="paragraph" w:customStyle="1" w:styleId="QuotePACKT">
    <w:name w:val="Quote [PACKT]"/>
    <w:basedOn w:val="Normal"/>
    <w:rsid w:val="00790BC7"/>
    <w:pPr>
      <w:suppressAutoHyphens w:val="0"/>
      <w:spacing w:before="180" w:after="180"/>
      <w:ind w:left="432" w:right="432"/>
    </w:pPr>
  </w:style>
  <w:style w:type="paragraph" w:customStyle="1" w:styleId="ChapterTitlePACKT">
    <w:name w:val="Chapter Title [PACKT]"/>
    <w:next w:val="Normal"/>
    <w:rsid w:val="00790BC7"/>
    <w:pPr>
      <w:spacing w:after="840"/>
      <w:jc w:val="right"/>
    </w:pPr>
    <w:rPr>
      <w:rFonts w:ascii="Impact" w:hAnsi="Impact" w:cs="Arial"/>
      <w:bCs/>
      <w:color w:val="000000"/>
      <w:kern w:val="32"/>
      <w:sz w:val="56"/>
      <w:szCs w:val="32"/>
      <w:lang w:val="en-GB"/>
    </w:rPr>
  </w:style>
  <w:style w:type="paragraph" w:customStyle="1" w:styleId="CodePACKT">
    <w:name w:val="Code [PACKT]"/>
    <w:basedOn w:val="Normal"/>
    <w:rsid w:val="00D85E2B"/>
    <w:pPr>
      <w:pBdr>
        <w:left w:val="single" w:sz="4" w:space="4" w:color="auto"/>
      </w:pBdr>
      <w:suppressAutoHyphens w:val="0"/>
      <w:spacing w:after="0"/>
      <w:ind w:left="360"/>
    </w:pPr>
    <w:rPr>
      <w:rFonts w:ascii="Lucida Console" w:hAnsi="Lucida Console"/>
      <w:sz w:val="18"/>
      <w:lang w:eastAsia="ar-SA"/>
    </w:rPr>
  </w:style>
  <w:style w:type="paragraph" w:customStyle="1" w:styleId="BulletPACKT">
    <w:name w:val="Bullet [PACKT]"/>
    <w:basedOn w:val="Normal"/>
    <w:rsid w:val="00790BC7"/>
    <w:pPr>
      <w:numPr>
        <w:numId w:val="1"/>
      </w:numPr>
      <w:tabs>
        <w:tab w:val="left" w:pos="360"/>
      </w:tabs>
      <w:spacing w:after="60"/>
      <w:ind w:right="360"/>
    </w:pPr>
    <w:rPr>
      <w:color w:val="800080"/>
    </w:rPr>
  </w:style>
  <w:style w:type="paragraph" w:customStyle="1" w:styleId="InformationBoxPACKT">
    <w:name w:val="Information Box [PACKT]"/>
    <w:basedOn w:val="Normal"/>
    <w:next w:val="Normal"/>
    <w:link w:val="InformationBoxPACKTChar"/>
    <w:rsid w:val="00790BC7"/>
    <w:pPr>
      <w:pBdr>
        <w:top w:val="single" w:sz="6" w:space="6" w:color="000000"/>
        <w:left w:val="single" w:sz="6" w:space="6" w:color="000000"/>
        <w:bottom w:val="single" w:sz="6" w:space="9" w:color="000000"/>
        <w:right w:val="single" w:sz="6" w:space="6" w:color="000000"/>
      </w:pBdr>
      <w:shd w:val="clear" w:color="auto" w:fill="FFFFFF"/>
      <w:spacing w:before="180" w:after="180"/>
      <w:ind w:left="360" w:right="360"/>
    </w:pPr>
  </w:style>
  <w:style w:type="character" w:customStyle="1" w:styleId="InformationBoxPACKTChar">
    <w:name w:val="Information Box [PACKT] Char"/>
    <w:basedOn w:val="DefaultParagraphFont"/>
    <w:link w:val="InformationBoxPACKT"/>
    <w:rsid w:val="00790BC7"/>
    <w:rPr>
      <w:sz w:val="22"/>
      <w:szCs w:val="24"/>
      <w:lang w:val="en-US" w:eastAsia="en-US" w:bidi="ar-SA"/>
    </w:rPr>
  </w:style>
  <w:style w:type="paragraph" w:customStyle="1" w:styleId="NumberedBulletPACKT">
    <w:name w:val="Numbered Bullet [PACKT]"/>
    <w:basedOn w:val="BulletPACKT"/>
    <w:rsid w:val="00070532"/>
    <w:pPr>
      <w:numPr>
        <w:numId w:val="4"/>
      </w:numPr>
      <w:ind w:left="720"/>
    </w:pPr>
    <w:rPr>
      <w:color w:val="666699"/>
    </w:rPr>
  </w:style>
  <w:style w:type="paragraph" w:customStyle="1" w:styleId="TableColumnHeadingPACKT">
    <w:name w:val="Table Column Heading [PACKT]"/>
    <w:basedOn w:val="Normal"/>
    <w:rsid w:val="00471243"/>
    <w:pPr>
      <w:suppressAutoHyphens w:val="0"/>
      <w:spacing w:before="60" w:after="60"/>
    </w:pPr>
    <w:rPr>
      <w:rFonts w:cs="Arial"/>
      <w:b/>
      <w:bCs/>
    </w:rPr>
  </w:style>
  <w:style w:type="character" w:customStyle="1" w:styleId="CodeInTextPACKT">
    <w:name w:val="Code In Text [PACKT]"/>
    <w:basedOn w:val="DefaultParagraphFont"/>
    <w:rsid w:val="00A758DE"/>
    <w:rPr>
      <w:rFonts w:ascii="Lucida Console" w:hAnsi="Lucida Console"/>
      <w:color w:val="FF0000"/>
      <w:sz w:val="18"/>
    </w:rPr>
  </w:style>
  <w:style w:type="character" w:customStyle="1" w:styleId="ScreenTextPACKT">
    <w:name w:val="Screen Text [PACKT]"/>
    <w:basedOn w:val="DefaultParagraphFont"/>
    <w:rsid w:val="00790BC7"/>
    <w:rPr>
      <w:rFonts w:ascii="Calibri" w:hAnsi="Calibri"/>
      <w:b/>
      <w:color w:val="008000"/>
      <w:sz w:val="20"/>
    </w:rPr>
  </w:style>
  <w:style w:type="paragraph" w:customStyle="1" w:styleId="CodeEndPACKT">
    <w:name w:val="Code End [PACKT]"/>
    <w:basedOn w:val="CodePACKT"/>
    <w:next w:val="Normal"/>
    <w:semiHidden/>
    <w:rsid w:val="00877749"/>
    <w:pPr>
      <w:spacing w:after="120"/>
    </w:pPr>
  </w:style>
  <w:style w:type="paragraph" w:customStyle="1" w:styleId="TableContentPACKT">
    <w:name w:val="Table Content [PACKT]"/>
    <w:basedOn w:val="TableColumnHeadingPACKT"/>
    <w:rsid w:val="00B858D2"/>
    <w:rPr>
      <w:b w:val="0"/>
    </w:rPr>
  </w:style>
  <w:style w:type="character" w:styleId="PageNumber">
    <w:name w:val="page number"/>
    <w:aliases w:val="[PACKT]"/>
    <w:basedOn w:val="DefaultParagraphFont"/>
    <w:semiHidden/>
    <w:rPr>
      <w:rFonts w:ascii="Arial" w:hAnsi="Arial"/>
      <w:b/>
      <w:color w:val="000000"/>
      <w:sz w:val="16"/>
    </w:rPr>
  </w:style>
  <w:style w:type="character" w:customStyle="1" w:styleId="HeaderFooterPACKT">
    <w:name w:val="Header/Footer [PACKT]"/>
    <w:basedOn w:val="DefaultParagraphFont"/>
    <w:semiHidden/>
    <w:rPr>
      <w:rFonts w:ascii="Arial" w:hAnsi="Arial"/>
      <w:color w:val="000000"/>
      <w:sz w:val="16"/>
    </w:rPr>
  </w:style>
  <w:style w:type="paragraph" w:styleId="TOC1">
    <w:name w:val="toc 1"/>
    <w:basedOn w:val="Normal"/>
    <w:next w:val="Normal"/>
    <w:autoRedefine/>
    <w:semiHidden/>
    <w:rsid w:val="004675FD"/>
    <w:pPr>
      <w:tabs>
        <w:tab w:val="right" w:pos="7906"/>
      </w:tabs>
    </w:pPr>
    <w:rPr>
      <w:rFonts w:ascii="Arial" w:hAnsi="Arial"/>
      <w:b/>
      <w:color w:val="000000"/>
      <w:sz w:val="24"/>
      <w:u w:val="single"/>
    </w:rPr>
  </w:style>
  <w:style w:type="paragraph" w:styleId="TOC2">
    <w:name w:val="toc 2"/>
    <w:basedOn w:val="Normal"/>
    <w:next w:val="Normal"/>
    <w:autoRedefine/>
    <w:semiHidden/>
    <w:rsid w:val="00BA6F99"/>
    <w:pPr>
      <w:tabs>
        <w:tab w:val="right" w:pos="7906"/>
      </w:tabs>
      <w:spacing w:before="20" w:after="60"/>
      <w:ind w:left="202"/>
    </w:pPr>
    <w:rPr>
      <w:rFonts w:ascii="Arial" w:hAnsi="Arial"/>
      <w:b/>
      <w:color w:val="000000"/>
    </w:rPr>
  </w:style>
  <w:style w:type="paragraph" w:styleId="TOC3">
    <w:name w:val="toc 3"/>
    <w:basedOn w:val="Normal"/>
    <w:next w:val="Normal"/>
    <w:autoRedefine/>
    <w:semiHidden/>
    <w:rsid w:val="00BA6F99"/>
    <w:pPr>
      <w:tabs>
        <w:tab w:val="right" w:pos="7906"/>
      </w:tabs>
      <w:spacing w:before="40" w:after="20"/>
      <w:ind w:left="403"/>
    </w:pPr>
    <w:rPr>
      <w:rFonts w:ascii="Arial" w:hAnsi="Arial"/>
      <w:color w:val="000000"/>
    </w:rPr>
  </w:style>
  <w:style w:type="paragraph" w:customStyle="1" w:styleId="CommandLinePACKT">
    <w:name w:val="Command Line [PACKT]"/>
    <w:basedOn w:val="CodePACKT"/>
    <w:rsid w:val="00AF2134"/>
    <w:pPr>
      <w:ind w:left="0"/>
    </w:pPr>
    <w:rPr>
      <w:b/>
    </w:rPr>
  </w:style>
  <w:style w:type="paragraph" w:customStyle="1" w:styleId="CodeHighlightedPACKT">
    <w:name w:val="Code Highlighted [PACKT]"/>
    <w:basedOn w:val="CodePACKT"/>
    <w:rsid w:val="007310D5"/>
    <w:pPr>
      <w:shd w:val="clear" w:color="auto" w:fill="99CCFF"/>
    </w:pPr>
    <w:rPr>
      <w:b/>
      <w:szCs w:val="16"/>
    </w:rPr>
  </w:style>
  <w:style w:type="paragraph" w:customStyle="1" w:styleId="ChapterNumberPACKT">
    <w:name w:val="Chapter Number [PACKT]"/>
    <w:next w:val="ChapterTitlePACKT"/>
    <w:rsid w:val="00790BC7"/>
    <w:pPr>
      <w:jc w:val="right"/>
    </w:pPr>
    <w:rPr>
      <w:rFonts w:ascii="Impact" w:hAnsi="Impact" w:cs="Arial"/>
      <w:bCs/>
      <w:color w:val="000000"/>
      <w:kern w:val="32"/>
      <w:sz w:val="120"/>
      <w:szCs w:val="32"/>
      <w:lang w:val="en-GB"/>
    </w:rPr>
  </w:style>
  <w:style w:type="paragraph" w:customStyle="1" w:styleId="TFAPackt">
    <w:name w:val="TFA [Packt]"/>
    <w:basedOn w:val="Heading3"/>
    <w:next w:val="Normal"/>
    <w:qFormat/>
    <w:rsid w:val="008F45CA"/>
    <w:pPr>
      <w:shd w:val="clear" w:color="auto" w:fill="000000"/>
    </w:pPr>
    <w:rPr>
      <w:color w:val="948A54"/>
    </w:rPr>
  </w:style>
  <w:style w:type="character" w:customStyle="1" w:styleId="KeyWordPACKT">
    <w:name w:val="Key Word [PACKT]"/>
    <w:basedOn w:val="DefaultParagraphFont"/>
    <w:rsid w:val="007310D5"/>
    <w:rPr>
      <w:b/>
      <w:color w:val="000080"/>
    </w:rPr>
  </w:style>
  <w:style w:type="character" w:customStyle="1" w:styleId="KeyPACKT">
    <w:name w:val="Key [PACKT]"/>
    <w:basedOn w:val="DefaultParagraphFont"/>
    <w:rsid w:val="007310D5"/>
    <w:rPr>
      <w:i/>
      <w:color w:val="800080"/>
    </w:rPr>
  </w:style>
  <w:style w:type="paragraph" w:customStyle="1" w:styleId="LayoutInformationPACKT">
    <w:name w:val="Layout Information [PACKT]"/>
    <w:basedOn w:val="Normal"/>
    <w:next w:val="Normal"/>
    <w:rsid w:val="00790BC7"/>
    <w:pPr>
      <w:pBdr>
        <w:top w:val="single" w:sz="4" w:space="1" w:color="auto"/>
        <w:left w:val="single" w:sz="4" w:space="4" w:color="auto"/>
        <w:bottom w:val="single" w:sz="4" w:space="1" w:color="auto"/>
        <w:right w:val="single" w:sz="4" w:space="4" w:color="auto"/>
      </w:pBdr>
      <w:shd w:val="clear" w:color="auto" w:fill="FF9900"/>
      <w:suppressAutoHyphens w:val="0"/>
      <w:jc w:val="center"/>
    </w:pPr>
    <w:rPr>
      <w:rFonts w:ascii="Arial" w:hAnsi="Arial"/>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PACKT">
    <w:name w:val="Internal Note [PACKT]"/>
    <w:basedOn w:val="Normal"/>
    <w:semiHidden/>
    <w:rsid w:val="00790BC7"/>
    <w:rPr>
      <w:rFonts w:ascii="Arial" w:hAnsi="Arial"/>
      <w:b/>
      <w:color w:val="0000FF"/>
      <w:sz w:val="24"/>
      <w14:shadow w14:blurRad="50800" w14:dist="38100" w14:dir="2700000" w14:sx="100000" w14:sy="100000" w14:kx="0" w14:ky="0" w14:algn="tl">
        <w14:srgbClr w14:val="000000">
          <w14:alpha w14:val="60000"/>
        </w14:srgbClr>
      </w14:shadow>
    </w:rPr>
  </w:style>
  <w:style w:type="paragraph" w:customStyle="1" w:styleId="BulletEndPACKT">
    <w:name w:val="Bullet End [PACKT]"/>
    <w:basedOn w:val="BulletPACKT"/>
    <w:next w:val="Normal"/>
    <w:semiHidden/>
    <w:rsid w:val="00AF2134"/>
    <w:pPr>
      <w:spacing w:after="120"/>
    </w:pPr>
  </w:style>
  <w:style w:type="character" w:customStyle="1" w:styleId="URLPACKT">
    <w:name w:val="URL [PACKT]"/>
    <w:basedOn w:val="DefaultParagraphFont"/>
    <w:rsid w:val="00471243"/>
    <w:rPr>
      <w:i/>
    </w:rPr>
  </w:style>
  <w:style w:type="paragraph" w:styleId="DocumentMap">
    <w:name w:val="Document Map"/>
    <w:basedOn w:val="Normal"/>
    <w:semiHidden/>
    <w:rsid w:val="000E2B17"/>
    <w:pPr>
      <w:shd w:val="clear" w:color="auto" w:fill="000080"/>
    </w:pPr>
    <w:rPr>
      <w:rFonts w:ascii="Tahoma" w:hAnsi="Tahoma" w:cs="Tahoma"/>
    </w:rPr>
  </w:style>
  <w:style w:type="paragraph" w:customStyle="1" w:styleId="FigurePACKT">
    <w:name w:val="Figure [PACKT]"/>
    <w:link w:val="FigurePACKTChar"/>
    <w:semiHidden/>
    <w:rsid w:val="00DE3D39"/>
    <w:pPr>
      <w:spacing w:before="240" w:after="240"/>
      <w:jc w:val="center"/>
    </w:pPr>
    <w:rPr>
      <w:rFonts w:ascii="Tahoma" w:hAnsi="Tahoma" w:cs="Tahoma"/>
      <w:sz w:val="16"/>
      <w:szCs w:val="16"/>
      <w:lang w:val="en-GB"/>
    </w:rPr>
  </w:style>
  <w:style w:type="character" w:customStyle="1" w:styleId="FigurePACKTChar">
    <w:name w:val="Figure [PACKT] Char"/>
    <w:basedOn w:val="DefaultParagraphFont"/>
    <w:link w:val="FigurePACKT"/>
    <w:semiHidden/>
    <w:rsid w:val="0027203C"/>
    <w:rPr>
      <w:rFonts w:ascii="Tahoma" w:hAnsi="Tahoma" w:cs="Tahoma"/>
      <w:sz w:val="16"/>
      <w:szCs w:val="16"/>
      <w:lang w:val="en-GB" w:eastAsia="en-US" w:bidi="ar-SA"/>
    </w:rPr>
  </w:style>
  <w:style w:type="paragraph" w:customStyle="1" w:styleId="NumberedBulletEndPACKT">
    <w:name w:val="Numbered Bullet End [PACKT]"/>
    <w:basedOn w:val="NumberedBulletPACKT"/>
    <w:next w:val="Normal"/>
    <w:semiHidden/>
    <w:rsid w:val="0089388A"/>
    <w:pPr>
      <w:spacing w:after="120"/>
    </w:pPr>
  </w:style>
  <w:style w:type="paragraph" w:customStyle="1" w:styleId="CodeHighlightedEndPACKT">
    <w:name w:val="Code Highlighted End [PACKT]"/>
    <w:basedOn w:val="CodeHighlightedPACKT"/>
    <w:next w:val="Normal"/>
    <w:semiHidden/>
    <w:rsid w:val="00FB7491"/>
    <w:pPr>
      <w:spacing w:after="120"/>
    </w:pPr>
    <w:rPr>
      <w:bCs/>
      <w:szCs w:val="20"/>
    </w:rPr>
  </w:style>
  <w:style w:type="table" w:styleId="TableGrid">
    <w:name w:val="Table Grid"/>
    <w:basedOn w:val="TableNormal"/>
    <w:rsid w:val="0005202A"/>
    <w:pPr>
      <w:suppressAutoHyphens/>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withoutBulletPACKT">
    <w:name w:val="Bullet without Bullet [PACKT]"/>
    <w:basedOn w:val="Normal"/>
    <w:rsid w:val="00070532"/>
    <w:pPr>
      <w:suppressAutoHyphens w:val="0"/>
      <w:ind w:left="708"/>
    </w:pPr>
    <w:rPr>
      <w:color w:val="800080"/>
      <w:szCs w:val="20"/>
    </w:rPr>
  </w:style>
  <w:style w:type="paragraph" w:styleId="Index1">
    <w:name w:val="index 1"/>
    <w:basedOn w:val="Normal"/>
    <w:next w:val="Normal"/>
    <w:semiHidden/>
    <w:rsid w:val="00533818"/>
    <w:pPr>
      <w:spacing w:after="0"/>
      <w:ind w:left="216" w:hanging="216"/>
    </w:pPr>
    <w:rPr>
      <w:sz w:val="18"/>
    </w:rPr>
  </w:style>
  <w:style w:type="paragraph" w:styleId="IndexHeading">
    <w:name w:val="index heading"/>
    <w:basedOn w:val="Normal"/>
    <w:next w:val="Index1"/>
    <w:autoRedefine/>
    <w:semiHidden/>
    <w:rsid w:val="0005316C"/>
    <w:pPr>
      <w:spacing w:before="240"/>
      <w:jc w:val="center"/>
    </w:pPr>
    <w:rPr>
      <w:b/>
      <w:bCs/>
      <w:sz w:val="28"/>
      <w:szCs w:val="26"/>
    </w:rPr>
  </w:style>
  <w:style w:type="paragraph" w:customStyle="1" w:styleId="BulletwithinbulletPACKT">
    <w:name w:val="Bullet within bullet [PACKT]"/>
    <w:basedOn w:val="BulletPACKT"/>
    <w:rsid w:val="00070532"/>
    <w:pPr>
      <w:numPr>
        <w:numId w:val="2"/>
      </w:numPr>
      <w:spacing w:after="20"/>
      <w:ind w:right="720"/>
    </w:pPr>
  </w:style>
  <w:style w:type="paragraph" w:customStyle="1" w:styleId="BulletwithinbulletendPACKT">
    <w:name w:val="Bullet within bullet end [PACKT]"/>
    <w:basedOn w:val="BulletwithinbulletPACKT"/>
    <w:semiHidden/>
    <w:rsid w:val="00070532"/>
    <w:pPr>
      <w:numPr>
        <w:numId w:val="3"/>
      </w:numPr>
      <w:tabs>
        <w:tab w:val="clear" w:pos="360"/>
      </w:tabs>
      <w:spacing w:after="60"/>
      <w:ind w:left="1440"/>
    </w:pPr>
  </w:style>
  <w:style w:type="paragraph" w:customStyle="1" w:styleId="TipPACKT">
    <w:name w:val="Tip [PACKT]"/>
    <w:basedOn w:val="InformationBoxPACKT"/>
    <w:next w:val="Normal"/>
    <w:rsid w:val="003A0009"/>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PACKT">
    <w:name w:val="Tip Heading [PACKT]"/>
    <w:basedOn w:val="Normal"/>
    <w:next w:val="TipPACKT"/>
    <w:rsid w:val="003A0009"/>
    <w:pPr>
      <w:pBdr>
        <w:top w:val="double" w:sz="4" w:space="6" w:color="auto"/>
      </w:pBdr>
      <w:spacing w:before="180" w:after="180"/>
      <w:ind w:left="360" w:right="360"/>
    </w:pPr>
    <w:rPr>
      <w:b/>
    </w:rPr>
  </w:style>
  <w:style w:type="paragraph" w:customStyle="1" w:styleId="TipwithoutheadingPACKT">
    <w:name w:val="Tip without heading [PACKT]"/>
    <w:basedOn w:val="TipPACKT"/>
    <w:rsid w:val="003A0009"/>
    <w:pPr>
      <w:pBdr>
        <w:top w:val="double" w:sz="4" w:space="8" w:color="auto"/>
      </w:pBdr>
    </w:pPr>
    <w:rPr>
      <w:szCs w:val="20"/>
    </w:rPr>
  </w:style>
  <w:style w:type="paragraph" w:customStyle="1" w:styleId="WJHPackt">
    <w:name w:val="WJH [Packt]"/>
    <w:basedOn w:val="TFAPackt"/>
    <w:next w:val="Normal"/>
    <w:qFormat/>
    <w:rsid w:val="008F45CA"/>
    <w:rPr>
      <w:color w:val="95B3D7"/>
    </w:rPr>
  </w:style>
  <w:style w:type="paragraph" w:customStyle="1" w:styleId="QuizPackt">
    <w:name w:val="Quiz [Packt]"/>
    <w:basedOn w:val="WJHPackt"/>
    <w:next w:val="Normal"/>
    <w:qFormat/>
    <w:rsid w:val="008F45CA"/>
    <w:rPr>
      <w:color w:val="E36C0A"/>
    </w:rPr>
  </w:style>
  <w:style w:type="paragraph" w:customStyle="1" w:styleId="HeroPackt">
    <w:name w:val="Hero [Packt]"/>
    <w:basedOn w:val="QuizPackt"/>
    <w:next w:val="Normal"/>
    <w:qFormat/>
    <w:rsid w:val="00827F1D"/>
    <w:rPr>
      <w:color w:val="C2D69B"/>
    </w:rPr>
  </w:style>
  <w:style w:type="character" w:customStyle="1" w:styleId="Heading1Char">
    <w:name w:val="Heading 1 Char"/>
    <w:aliases w:val="Heading 1 [PACKT] Char"/>
    <w:basedOn w:val="DefaultParagraphFont"/>
    <w:link w:val="Heading1"/>
    <w:rsid w:val="003C1F5C"/>
    <w:rPr>
      <w:rFonts w:ascii="Impact" w:hAnsi="Impact" w:cs="Arial"/>
      <w:iCs/>
      <w:color w:val="000000"/>
      <w:kern w:val="32"/>
      <w:sz w:val="32"/>
      <w:szCs w:val="32"/>
      <w:lang w:val="en-GB" w:eastAsia="en-US" w:bidi="ar-SA"/>
    </w:rPr>
  </w:style>
  <w:style w:type="character" w:customStyle="1" w:styleId="BoldPACKT">
    <w:name w:val="Bold [PACKT]"/>
    <w:rsid w:val="00B259AE"/>
    <w:rPr>
      <w:b/>
    </w:rPr>
  </w:style>
  <w:style w:type="paragraph" w:customStyle="1" w:styleId="NormalPACKT">
    <w:name w:val="Normal [PACKT]"/>
    <w:link w:val="NormalPACKTChar"/>
    <w:rsid w:val="00E810DE"/>
    <w:pPr>
      <w:spacing w:after="120"/>
    </w:pPr>
    <w:rPr>
      <w:sz w:val="22"/>
      <w:szCs w:val="24"/>
    </w:rPr>
  </w:style>
  <w:style w:type="character" w:customStyle="1" w:styleId="NormalPACKTChar">
    <w:name w:val="Normal [PACKT] Char"/>
    <w:link w:val="NormalPACKT"/>
    <w:rsid w:val="00E810DE"/>
    <w:rPr>
      <w:sz w:val="22"/>
      <w:szCs w:val="24"/>
    </w:rPr>
  </w:style>
  <w:style w:type="character" w:styleId="Hyperlink">
    <w:name w:val="Hyperlink"/>
    <w:basedOn w:val="DefaultParagraphFont"/>
    <w:rsid w:val="00416F00"/>
    <w:rPr>
      <w:color w:val="0000FF" w:themeColor="hyperlink"/>
      <w:u w:val="single"/>
    </w:rPr>
  </w:style>
  <w:style w:type="character" w:styleId="FollowedHyperlink">
    <w:name w:val="FollowedHyperlink"/>
    <w:basedOn w:val="DefaultParagraphFont"/>
    <w:rsid w:val="001E2091"/>
    <w:rPr>
      <w:color w:val="800080" w:themeColor="followedHyperlink"/>
      <w:u w:val="single"/>
    </w:rPr>
  </w:style>
  <w:style w:type="paragraph" w:styleId="ListParagraph">
    <w:name w:val="List Paragraph"/>
    <w:basedOn w:val="Normal"/>
    <w:uiPriority w:val="72"/>
    <w:rsid w:val="00CA4430"/>
    <w:pPr>
      <w:ind w:left="720"/>
      <w:contextualSpacing/>
    </w:pPr>
  </w:style>
  <w:style w:type="character" w:styleId="CommentReference">
    <w:name w:val="annotation reference"/>
    <w:rsid w:val="003959B8"/>
    <w:rPr>
      <w:sz w:val="16"/>
      <w:szCs w:val="16"/>
    </w:rPr>
  </w:style>
  <w:style w:type="paragraph" w:styleId="CommentText">
    <w:name w:val="annotation text"/>
    <w:basedOn w:val="Normal"/>
    <w:link w:val="CommentTextChar"/>
    <w:rsid w:val="003959B8"/>
    <w:rPr>
      <w:szCs w:val="20"/>
    </w:rPr>
  </w:style>
  <w:style w:type="character" w:customStyle="1" w:styleId="CommentTextChar">
    <w:name w:val="Comment Text Char"/>
    <w:basedOn w:val="DefaultParagraphFont"/>
    <w:link w:val="CommentText"/>
    <w:rsid w:val="003959B8"/>
    <w:rPr>
      <w:rFonts w:ascii="Calibri" w:hAnsi="Calibri"/>
    </w:rPr>
  </w:style>
  <w:style w:type="paragraph" w:styleId="BalloonText">
    <w:name w:val="Balloon Text"/>
    <w:basedOn w:val="Normal"/>
    <w:link w:val="BalloonTextChar"/>
    <w:rsid w:val="003959B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3959B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871958">
      <w:bodyDiv w:val="1"/>
      <w:marLeft w:val="0"/>
      <w:marRight w:val="0"/>
      <w:marTop w:val="0"/>
      <w:marBottom w:val="0"/>
      <w:divBdr>
        <w:top w:val="none" w:sz="0" w:space="0" w:color="auto"/>
        <w:left w:val="none" w:sz="0" w:space="0" w:color="auto"/>
        <w:bottom w:val="none" w:sz="0" w:space="0" w:color="auto"/>
        <w:right w:val="none" w:sz="0" w:space="0" w:color="auto"/>
      </w:divBdr>
    </w:div>
    <w:div w:id="700016640">
      <w:bodyDiv w:val="1"/>
      <w:marLeft w:val="0"/>
      <w:marRight w:val="0"/>
      <w:marTop w:val="0"/>
      <w:marBottom w:val="0"/>
      <w:divBdr>
        <w:top w:val="none" w:sz="0" w:space="0" w:color="auto"/>
        <w:left w:val="none" w:sz="0" w:space="0" w:color="auto"/>
        <w:bottom w:val="none" w:sz="0" w:space="0" w:color="auto"/>
        <w:right w:val="none" w:sz="0" w:space="0" w:color="auto"/>
      </w:divBdr>
    </w:div>
    <w:div w:id="1145589525">
      <w:bodyDiv w:val="1"/>
      <w:marLeft w:val="0"/>
      <w:marRight w:val="0"/>
      <w:marTop w:val="0"/>
      <w:marBottom w:val="0"/>
      <w:divBdr>
        <w:top w:val="none" w:sz="0" w:space="0" w:color="auto"/>
        <w:left w:val="none" w:sz="0" w:space="0" w:color="auto"/>
        <w:bottom w:val="none" w:sz="0" w:space="0" w:color="auto"/>
        <w:right w:val="none" w:sz="0" w:space="0" w:color="auto"/>
      </w:divBdr>
    </w:div>
    <w:div w:id="19739006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aelkuhlmann:Downloads:056_beginners%20guide%20author%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056_beginners guide author template.dot</Template>
  <TotalTime>8608</TotalTime>
  <Pages>6</Pages>
  <Words>1310</Words>
  <Characters>7472</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The PACKT Template</vt:lpstr>
    </vt:vector>
  </TitlesOfParts>
  <Company>Packt Publishing</Company>
  <LinksUpToDate>false</LinksUpToDate>
  <CharactersWithSpaces>8765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PACKT Template</dc:title>
  <dc:subject/>
  <dc:creator>Michael Kuhlmann</dc:creator>
  <cp:keywords/>
  <cp:lastModifiedBy>Michael Kuhlmann</cp:lastModifiedBy>
  <cp:revision>1704</cp:revision>
  <cp:lastPrinted>2004-01-27T23:10:00Z</cp:lastPrinted>
  <dcterms:created xsi:type="dcterms:W3CDTF">2011-09-30T18:02:00Z</dcterms:created>
  <dcterms:modified xsi:type="dcterms:W3CDTF">2011-11-11T21:27:00Z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cktTemplateVersion">
    <vt:lpwstr>05</vt:lpwstr>
  </property>
</Properties>
</file>